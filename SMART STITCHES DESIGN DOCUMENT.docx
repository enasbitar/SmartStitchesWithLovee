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D4F83" w14:textId="23CFDA1F" w:rsidR="00170B79" w:rsidRPr="00722A2F" w:rsidRDefault="00AE4299" w:rsidP="00034A3C">
      <w:pPr>
        <w:pStyle w:val="Title"/>
      </w:pPr>
      <w:r>
        <mc:AlternateContent>
          <mc:Choice Requires="wps">
            <w:drawing>
              <wp:anchor distT="0" distB="0" distL="114300" distR="114300" simplePos="0" relativeHeight="251913216" behindDoc="1" locked="0" layoutInCell="1" allowOverlap="1" wp14:anchorId="34C44D3C" wp14:editId="75DD6620">
                <wp:simplePos x="0" y="0"/>
                <wp:positionH relativeFrom="column">
                  <wp:posOffset>-800100</wp:posOffset>
                </wp:positionH>
                <wp:positionV relativeFrom="paragraph">
                  <wp:posOffset>-80645</wp:posOffset>
                </wp:positionV>
                <wp:extent cx="6743263" cy="482415"/>
                <wp:effectExtent l="0" t="0" r="635" b="0"/>
                <wp:wrapNone/>
                <wp:docPr id="4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263" cy="4824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8BBDD" id="Rectangle 62" o:spid="_x0000_s1026" style="position:absolute;margin-left:-63pt;margin-top:-6.35pt;width:530.95pt;height:38pt;z-index:-25140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" fillcolor="#19aed7 [3205]" stroked="f" strokecolor="black [3213]" strokeweight=".25pt">
                <v:shadow opacity="22938f" offset="0"/>
                <v:textbox inset=",7.2pt,,7.2p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4240" behindDoc="1" locked="0" layoutInCell="1" allowOverlap="1" wp14:anchorId="6FC57FE5" wp14:editId="6F85C332">
                <wp:simplePos x="0" y="0"/>
                <wp:positionH relativeFrom="column">
                  <wp:posOffset>4524030</wp:posOffset>
                </wp:positionH>
                <wp:positionV relativeFrom="paragraph">
                  <wp:posOffset>404944</wp:posOffset>
                </wp:positionV>
                <wp:extent cx="1422308" cy="234860"/>
                <wp:effectExtent l="0" t="0" r="6985" b="0"/>
                <wp:wrapNone/>
                <wp:docPr id="5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2308" cy="234860"/>
                        </a:xfrm>
                        <a:prstGeom prst="parallelogram">
                          <a:avLst>
                            <a:gd name="adj" fmla="val 151351"/>
                          </a:avLst>
                        </a:prstGeom>
                        <a:solidFill>
                          <a:schemeClr val="accent2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3471F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63" o:spid="_x0000_s1026" type="#_x0000_t7" style="position:absolute;margin-left:356.2pt;margin-top:31.9pt;width:112pt;height:18.5pt;z-index:-25140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" adj="5398" fillcolor="#0c566a [1605]" stroked="f" strokecolor="black [3213]" strokeweight=".25pt">
                <v:shadow opacity="22938f" offset="0"/>
                <v:textbox inset=",7.2pt,,7.2pt"/>
              </v:shape>
            </w:pict>
          </mc:Fallback>
        </mc:AlternateContent>
      </w:r>
      <w:r>
        <w:t xml:space="preserve">SMART STITCHES DESIGN DOCUMENT </w:t>
      </w:r>
    </w:p>
    <w:p w14:paraId="5D300E95" w14:textId="799E4EB2" w:rsidR="00097195" w:rsidRPr="00FA1C41" w:rsidRDefault="008872F8" w:rsidP="00534A3E">
      <w:pPr>
        <w:ind w:right="3240"/>
        <w:rPr>
          <w:color w:val="CE4A07" w:themeColor="accent6" w:themeShade="BF"/>
        </w:rPr>
      </w:pPr>
      <w:r>
        <w:rPr>
          <w:noProof/>
          <w:color w:val="CE4A07" w:themeColor="accent6" w:themeShade="BF"/>
          <w:lang w:val="en-GB" w:eastAsia="en-GB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43B1B5B" wp14:editId="493DF47B">
                <wp:simplePos x="0" y="0"/>
                <wp:positionH relativeFrom="margin">
                  <wp:posOffset>5029200</wp:posOffset>
                </wp:positionH>
                <wp:positionV relativeFrom="margin">
                  <wp:posOffset>-228600</wp:posOffset>
                </wp:positionV>
                <wp:extent cx="69850" cy="114300"/>
                <wp:effectExtent l="0" t="3810" r="0" b="0"/>
                <wp:wrapNone/>
                <wp:docPr id="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4D2A0D" w14:textId="77777777" w:rsidR="009A5B55" w:rsidRPr="00BA4BC4" w:rsidRDefault="009A5B55" w:rsidP="00BA4BC4">
                            <w:pPr>
                              <w:ind w:left="990"/>
                              <w:rPr>
                                <w:spacing w:val="-10"/>
                                <w:sz w:val="40"/>
                              </w:rPr>
                            </w:pPr>
                            <w:r w:rsidRPr="00BA4BC4">
                              <w:rPr>
                                <w:rFonts w:asciiTheme="majorHAnsi" w:hAnsiTheme="majorHAnsi"/>
                                <w:color w:val="256AA4" w:themeColor="text2"/>
                                <w:spacing w:val="-10"/>
                                <w:sz w:val="40"/>
                                <w:szCs w:val="56"/>
                              </w:rPr>
                              <w:t>Homework Tips Checklist for Parents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3B1B5B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396pt;margin-top:-18pt;width:5.5pt;height:9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" filled="f" fillcolor="white [3212]" stroked="f" strokecolor="black [3213]" strokeweight=".25pt">
                <v:textbox inset=",7.2pt,,7.2pt">
                  <w:txbxContent>
                    <w:p w14:paraId="224D2A0D" w14:textId="77777777" w:rsidR="009A5B55" w:rsidRPr="00BA4BC4" w:rsidRDefault="009A5B55" w:rsidP="00BA4BC4">
                      <w:pPr>
                        <w:ind w:left="990"/>
                        <w:rPr>
                          <w:spacing w:val="-10"/>
                          <w:sz w:val="40"/>
                        </w:rPr>
                      </w:pPr>
                      <w:r w:rsidRPr="00BA4BC4">
                        <w:rPr>
                          <w:rFonts w:asciiTheme="majorHAnsi" w:hAnsiTheme="majorHAnsi"/>
                          <w:color w:val="256AA4" w:themeColor="text2"/>
                          <w:spacing w:val="-10"/>
                          <w:sz w:val="40"/>
                          <w:szCs w:val="56"/>
                        </w:rPr>
                        <w:t>Homework Tips Checklist for Parents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E4299">
        <w:t>Detailed description of technical solutions behind the project</w:t>
      </w:r>
    </w:p>
    <w:p w14:paraId="17AC5A99" w14:textId="7C8AE0B6" w:rsidR="009B6F5A" w:rsidRPr="005D608A" w:rsidRDefault="00AE4299" w:rsidP="005D608A">
      <w:pPr>
        <w:pStyle w:val="Heading1"/>
      </w:pPr>
      <w:r>
        <w:t>Stake Holder</w:t>
      </w:r>
    </w:p>
    <w:p w14:paraId="1534B9FC" w14:textId="728EE071" w:rsidR="00097195" w:rsidRDefault="00000000" w:rsidP="00AE4299">
      <w:pPr>
        <w:pStyle w:val="checkboxindent"/>
        <w:ind w:right="3240"/>
      </w:pPr>
      <w:sdt>
        <w:sdtPr>
          <w:id w:val="-6579233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66971">
            <w:rPr>
              <w:rFonts w:ascii="MS Gothic" w:eastAsia="MS Gothic" w:hAnsi="MS Gothic" w:hint="eastAsia"/>
            </w:rPr>
            <w:t>☒</w:t>
          </w:r>
        </w:sdtContent>
      </w:sdt>
      <w:r w:rsidR="00835706">
        <w:tab/>
      </w:r>
      <w:r w:rsidR="00AE4299">
        <w:t xml:space="preserve">Project </w:t>
      </w:r>
      <w:r w:rsidR="00766971">
        <w:t>name:</w:t>
      </w:r>
      <w:r w:rsidR="00AE4299">
        <w:t xml:space="preserve"> </w:t>
      </w:r>
      <w:r w:rsidR="00766971">
        <w:t>Smart Stitches with Love</w:t>
      </w:r>
    </w:p>
    <w:p w14:paraId="00B134CA" w14:textId="15EAC544" w:rsidR="00766971" w:rsidRDefault="00766971" w:rsidP="00766971">
      <w:pPr>
        <w:pStyle w:val="checkboxindent"/>
        <w:ind w:right="3240"/>
      </w:pPr>
      <w:sdt>
        <w:sdtPr>
          <w:id w:val="-18874788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ab/>
      </w:r>
      <w:r>
        <w:t xml:space="preserve">Branch name: </w:t>
      </w:r>
      <w:proofErr w:type="spellStart"/>
      <w:r>
        <w:t>SmartStitchesWithLove</w:t>
      </w:r>
      <w:proofErr w:type="spellEnd"/>
    </w:p>
    <w:p w14:paraId="6B8BF3F3" w14:textId="6ED85BC4" w:rsidR="00766971" w:rsidRDefault="00766971" w:rsidP="00766971">
      <w:pPr>
        <w:pStyle w:val="checkboxindent"/>
        <w:ind w:right="3240"/>
      </w:pPr>
      <w:sdt>
        <w:sdtPr>
          <w:id w:val="-10916941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ab/>
      </w:r>
      <w:r>
        <w:t>Reviewer: Mr. Hassan Ismail</w:t>
      </w:r>
    </w:p>
    <w:p w14:paraId="51394154" w14:textId="2B5E97AB" w:rsidR="00766971" w:rsidRDefault="00766971" w:rsidP="00766971">
      <w:pPr>
        <w:pStyle w:val="checkboxindent"/>
        <w:ind w:right="3240"/>
      </w:pPr>
      <w:sdt>
        <w:sdtPr>
          <w:id w:val="-8124832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ab/>
      </w:r>
      <w:r>
        <w:t xml:space="preserve">Assigned </w:t>
      </w:r>
      <w:proofErr w:type="gramStart"/>
      <w:r>
        <w:t>Developers :</w:t>
      </w:r>
      <w:proofErr w:type="gramEnd"/>
      <w:r>
        <w:t xml:space="preserve"> </w:t>
      </w:r>
      <w:proofErr w:type="spellStart"/>
      <w:r>
        <w:t>Enas</w:t>
      </w:r>
      <w:proofErr w:type="spellEnd"/>
      <w:r>
        <w:t xml:space="preserve"> Bitar &amp; Karam </w:t>
      </w:r>
      <w:proofErr w:type="spellStart"/>
      <w:r>
        <w:t>Thebian</w:t>
      </w:r>
      <w:proofErr w:type="spellEnd"/>
    </w:p>
    <w:p w14:paraId="2BFBB0E2" w14:textId="77777777" w:rsidR="00766971" w:rsidRPr="00541BC6" w:rsidRDefault="00766971" w:rsidP="00766971">
      <w:pPr>
        <w:pStyle w:val="checkboxindent"/>
        <w:ind w:left="0" w:right="3240" w:firstLine="0"/>
      </w:pPr>
    </w:p>
    <w:p w14:paraId="22CFB16B" w14:textId="74B74203" w:rsidR="00097195" w:rsidRPr="005D608A" w:rsidRDefault="00766971" w:rsidP="005D608A">
      <w:pPr>
        <w:pStyle w:val="Heading1"/>
      </w:pPr>
      <w:r>
        <w:t>Scope Goal</w:t>
      </w:r>
    </w:p>
    <w:p w14:paraId="7763DBA1" w14:textId="63C4688D" w:rsidR="00766971" w:rsidRDefault="00000000" w:rsidP="0091030E">
      <w:pPr>
        <w:pStyle w:val="checkboxindent"/>
      </w:pPr>
      <w:sdt>
        <w:sdtPr>
          <w:id w:val="-18661237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66971">
            <w:rPr>
              <w:rFonts w:ascii="MS Gothic" w:eastAsia="MS Gothic" w:hAnsi="MS Gothic" w:hint="eastAsia"/>
            </w:rPr>
            <w:t>☒</w:t>
          </w:r>
        </w:sdtContent>
      </w:sdt>
      <w:r w:rsidR="00835706">
        <w:tab/>
      </w:r>
      <w:r w:rsidR="0091030E">
        <w:t xml:space="preserve">Web Design for a client specialized in handmade </w:t>
      </w:r>
      <w:proofErr w:type="gramStart"/>
      <w:r w:rsidR="0091030E">
        <w:t>knitting ,</w:t>
      </w:r>
      <w:proofErr w:type="gramEnd"/>
      <w:r w:rsidR="0091030E">
        <w:t xml:space="preserve"> the web design is a simple single page , containing a header , a banner and 4 main sections included in the main page , these sections are the about us , the contact us and the product section </w:t>
      </w:r>
      <w:r w:rsidR="00E05D67">
        <w:t>titled as Shop.</w:t>
      </w:r>
    </w:p>
    <w:p w14:paraId="00EBD6D9" w14:textId="0A6B6747" w:rsidR="00E05D67" w:rsidRDefault="00E05D67" w:rsidP="0091030E">
      <w:pPr>
        <w:pStyle w:val="checkboxindent"/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5134"/>
        <w:gridCol w:w="4676"/>
      </w:tblGrid>
      <w:tr w:rsidR="00E05D67" w14:paraId="057858F2" w14:textId="77777777" w:rsidTr="00C330C6">
        <w:tc>
          <w:tcPr>
            <w:tcW w:w="5134" w:type="dxa"/>
            <w:shd w:val="clear" w:color="auto" w:fill="CEF0F9" w:themeFill="accent2" w:themeFillTint="33"/>
          </w:tcPr>
          <w:p w14:paraId="1361B4CB" w14:textId="479C3276" w:rsidR="00E05D67" w:rsidRDefault="00E05D67" w:rsidP="00E05D67">
            <w:pPr>
              <w:pStyle w:val="checkboxindent"/>
              <w:ind w:left="0" w:firstLine="0"/>
              <w:jc w:val="center"/>
            </w:pPr>
            <w:r>
              <w:t>WHAT SHOULD BE DONE</w:t>
            </w:r>
          </w:p>
        </w:tc>
        <w:tc>
          <w:tcPr>
            <w:tcW w:w="4676" w:type="dxa"/>
            <w:shd w:val="clear" w:color="auto" w:fill="CEF0F9" w:themeFill="accent2" w:themeFillTint="33"/>
          </w:tcPr>
          <w:p w14:paraId="26618000" w14:textId="1BB9DAE1" w:rsidR="00E05D67" w:rsidRDefault="00E05D67" w:rsidP="00E05D67">
            <w:pPr>
              <w:pStyle w:val="checkboxindent"/>
              <w:ind w:left="0" w:firstLine="0"/>
              <w:jc w:val="center"/>
            </w:pPr>
            <w:r>
              <w:t>WHAT SHOULD NOT BE DONE</w:t>
            </w:r>
          </w:p>
        </w:tc>
      </w:tr>
      <w:tr w:rsidR="00E05D67" w14:paraId="70583270" w14:textId="77777777" w:rsidTr="00C330C6">
        <w:tc>
          <w:tcPr>
            <w:tcW w:w="5134" w:type="dxa"/>
          </w:tcPr>
          <w:p w14:paraId="74F8E054" w14:textId="1C958544" w:rsidR="00E05D67" w:rsidRDefault="00E05D67" w:rsidP="0091030E">
            <w:pPr>
              <w:pStyle w:val="checkboxindent"/>
              <w:ind w:left="0" w:firstLine="0"/>
            </w:pPr>
            <w:r>
              <w:t xml:space="preserve">Start with the front-end process of the web page </w:t>
            </w:r>
          </w:p>
        </w:tc>
        <w:tc>
          <w:tcPr>
            <w:tcW w:w="4676" w:type="dxa"/>
          </w:tcPr>
          <w:p w14:paraId="0AC2DAFF" w14:textId="4B59349F" w:rsidR="00E05D67" w:rsidRDefault="00C330C6" w:rsidP="0091030E">
            <w:pPr>
              <w:pStyle w:val="checkboxindent"/>
              <w:ind w:left="0" w:firstLine="0"/>
            </w:pPr>
            <w:r>
              <w:t xml:space="preserve">Changing designs </w:t>
            </w:r>
            <w:r>
              <w:t>before client approval</w:t>
            </w:r>
          </w:p>
        </w:tc>
      </w:tr>
      <w:tr w:rsidR="00E05D67" w14:paraId="3C98CC98" w14:textId="77777777" w:rsidTr="00C330C6">
        <w:tc>
          <w:tcPr>
            <w:tcW w:w="5134" w:type="dxa"/>
          </w:tcPr>
          <w:p w14:paraId="0293EFAC" w14:textId="02ED8F65" w:rsidR="00E05D67" w:rsidRDefault="00C330C6" w:rsidP="0091030E">
            <w:pPr>
              <w:pStyle w:val="checkboxindent"/>
              <w:ind w:left="0" w:firstLine="0"/>
            </w:pPr>
            <w:r>
              <w:t xml:space="preserve">Get the final feedback of the front-end page </w:t>
            </w:r>
          </w:p>
        </w:tc>
        <w:tc>
          <w:tcPr>
            <w:tcW w:w="4676" w:type="dxa"/>
          </w:tcPr>
          <w:p w14:paraId="005E4C11" w14:textId="05A0CAE4" w:rsidR="00E05D67" w:rsidRDefault="00E05D67" w:rsidP="0091030E">
            <w:pPr>
              <w:pStyle w:val="checkboxindent"/>
              <w:ind w:left="0" w:firstLine="0"/>
            </w:pPr>
          </w:p>
        </w:tc>
      </w:tr>
      <w:tr w:rsidR="00E05D67" w14:paraId="6EBF7FD1" w14:textId="77777777" w:rsidTr="00C330C6">
        <w:tc>
          <w:tcPr>
            <w:tcW w:w="5134" w:type="dxa"/>
          </w:tcPr>
          <w:p w14:paraId="4CEDB855" w14:textId="5525C47D" w:rsidR="00E05D67" w:rsidRDefault="00C330C6" w:rsidP="0091030E">
            <w:pPr>
              <w:pStyle w:val="checkboxindent"/>
              <w:ind w:left="0" w:firstLine="0"/>
            </w:pPr>
            <w:r>
              <w:t xml:space="preserve">Then start with the back-end </w:t>
            </w:r>
          </w:p>
        </w:tc>
        <w:tc>
          <w:tcPr>
            <w:tcW w:w="4676" w:type="dxa"/>
          </w:tcPr>
          <w:p w14:paraId="56C56BA5" w14:textId="172BAA13" w:rsidR="00E05D67" w:rsidRDefault="00E05D67" w:rsidP="0091030E">
            <w:pPr>
              <w:pStyle w:val="checkboxindent"/>
              <w:ind w:left="0" w:firstLine="0"/>
            </w:pPr>
          </w:p>
        </w:tc>
      </w:tr>
      <w:tr w:rsidR="00E05D67" w14:paraId="4A4D3CCA" w14:textId="77777777" w:rsidTr="00C330C6">
        <w:tc>
          <w:tcPr>
            <w:tcW w:w="5134" w:type="dxa"/>
          </w:tcPr>
          <w:p w14:paraId="43975DD3" w14:textId="470BA85C" w:rsidR="00E05D67" w:rsidRDefault="00C330C6" w:rsidP="0091030E">
            <w:pPr>
              <w:pStyle w:val="checkboxindent"/>
              <w:ind w:left="0" w:firstLine="0"/>
            </w:pPr>
            <w:r>
              <w:t xml:space="preserve">End the whole project by connecting the two </w:t>
            </w:r>
          </w:p>
        </w:tc>
        <w:tc>
          <w:tcPr>
            <w:tcW w:w="4676" w:type="dxa"/>
          </w:tcPr>
          <w:p w14:paraId="20F74CE2" w14:textId="77777777" w:rsidR="00E05D67" w:rsidRDefault="00E05D67" w:rsidP="0091030E">
            <w:pPr>
              <w:pStyle w:val="checkboxindent"/>
              <w:ind w:left="0" w:firstLine="0"/>
            </w:pPr>
          </w:p>
        </w:tc>
      </w:tr>
      <w:tr w:rsidR="00E05D67" w14:paraId="33CA58A7" w14:textId="77777777" w:rsidTr="00C330C6">
        <w:tc>
          <w:tcPr>
            <w:tcW w:w="5134" w:type="dxa"/>
          </w:tcPr>
          <w:p w14:paraId="1021DE30" w14:textId="54A6BC83" w:rsidR="00E05D67" w:rsidRDefault="00C330C6" w:rsidP="0091030E">
            <w:pPr>
              <w:pStyle w:val="checkboxindent"/>
              <w:ind w:left="0" w:firstLine="0"/>
            </w:pPr>
            <w:r>
              <w:t>That means ability to edit the products section</w:t>
            </w:r>
          </w:p>
        </w:tc>
        <w:tc>
          <w:tcPr>
            <w:tcW w:w="4676" w:type="dxa"/>
          </w:tcPr>
          <w:p w14:paraId="7E5591E1" w14:textId="77777777" w:rsidR="00E05D67" w:rsidRDefault="00E05D67" w:rsidP="0091030E">
            <w:pPr>
              <w:pStyle w:val="checkboxindent"/>
              <w:ind w:left="0" w:firstLine="0"/>
            </w:pPr>
          </w:p>
        </w:tc>
      </w:tr>
      <w:tr w:rsidR="00E05D67" w14:paraId="48038518" w14:textId="77777777" w:rsidTr="00C330C6">
        <w:tc>
          <w:tcPr>
            <w:tcW w:w="5134" w:type="dxa"/>
          </w:tcPr>
          <w:p w14:paraId="74B7D881" w14:textId="76EA9255" w:rsidR="00E05D67" w:rsidRDefault="00C330C6" w:rsidP="0091030E">
            <w:pPr>
              <w:pStyle w:val="checkboxindent"/>
              <w:ind w:left="0" w:firstLine="0"/>
            </w:pPr>
            <w:r>
              <w:t>Hosting the project</w:t>
            </w:r>
          </w:p>
        </w:tc>
        <w:tc>
          <w:tcPr>
            <w:tcW w:w="4676" w:type="dxa"/>
          </w:tcPr>
          <w:p w14:paraId="4BF9C4E6" w14:textId="77777777" w:rsidR="00E05D67" w:rsidRDefault="00E05D67" w:rsidP="0091030E">
            <w:pPr>
              <w:pStyle w:val="checkboxindent"/>
              <w:ind w:left="0" w:firstLine="0"/>
            </w:pPr>
          </w:p>
        </w:tc>
      </w:tr>
      <w:tr w:rsidR="00E05D67" w14:paraId="1F837DC4" w14:textId="77777777" w:rsidTr="00C330C6">
        <w:tc>
          <w:tcPr>
            <w:tcW w:w="5134" w:type="dxa"/>
          </w:tcPr>
          <w:p w14:paraId="4A15C5E1" w14:textId="67AE38CC" w:rsidR="00E05D67" w:rsidRDefault="00C330C6" w:rsidP="0091030E">
            <w:pPr>
              <w:pStyle w:val="checkboxindent"/>
              <w:ind w:left="0" w:firstLine="0"/>
            </w:pPr>
            <w:r>
              <w:t>Making sure the client is able to use it efficiently</w:t>
            </w:r>
          </w:p>
        </w:tc>
        <w:tc>
          <w:tcPr>
            <w:tcW w:w="4676" w:type="dxa"/>
          </w:tcPr>
          <w:p w14:paraId="4055329D" w14:textId="4B24F9D1" w:rsidR="00E05D67" w:rsidRDefault="00E05D67" w:rsidP="0091030E">
            <w:pPr>
              <w:pStyle w:val="checkboxindent"/>
              <w:ind w:left="0" w:firstLine="0"/>
            </w:pPr>
          </w:p>
        </w:tc>
      </w:tr>
    </w:tbl>
    <w:p w14:paraId="2F80B793" w14:textId="257CB97C" w:rsidR="00E05D67" w:rsidRPr="00541BC6" w:rsidRDefault="006A7B59" w:rsidP="0091030E">
      <w:pPr>
        <w:pStyle w:val="checkboxinden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5744" behindDoc="0" locked="0" layoutInCell="1" allowOverlap="1" wp14:anchorId="28CBA1FF" wp14:editId="141B3D37">
                <wp:simplePos x="0" y="0"/>
                <wp:positionH relativeFrom="margin">
                  <wp:posOffset>6088736</wp:posOffset>
                </wp:positionH>
                <wp:positionV relativeFrom="paragraph">
                  <wp:posOffset>158852</wp:posOffset>
                </wp:positionV>
                <wp:extent cx="469900" cy="460375"/>
                <wp:effectExtent l="0" t="0" r="635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460375"/>
                        </a:xfrm>
                        <a:prstGeom prst="rect">
                          <a:avLst/>
                        </a:prstGeom>
                        <a:solidFill>
                          <a:srgbClr val="256AA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166F2" w14:textId="3CA6016D" w:rsidR="006A7B59" w:rsidRPr="006A7B59" w:rsidRDefault="006A7B59" w:rsidP="006A7B59">
                            <w:pPr>
                              <w:jc w:val="center"/>
                              <w:rPr>
                                <w:rFonts w:ascii="Impact" w:hAnsi="Impac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Impact" w:hAnsi="Impact"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BA1FF" id="Text Box 2" o:spid="_x0000_s1027" type="#_x0000_t202" style="position:absolute;left:0;text-align:left;margin-left:479.45pt;margin-top:12.5pt;width:37pt;height:36.25pt;z-index:251935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" fillcolor="#256aa4" stroked="f">
                <v:textbox>
                  <w:txbxContent>
                    <w:p w14:paraId="02B166F2" w14:textId="3CA6016D" w:rsidR="006A7B59" w:rsidRPr="006A7B59" w:rsidRDefault="006A7B59" w:rsidP="006A7B59">
                      <w:pPr>
                        <w:jc w:val="center"/>
                        <w:rPr>
                          <w:rFonts w:ascii="Impact" w:hAnsi="Impact"/>
                          <w:sz w:val="48"/>
                          <w:szCs w:val="48"/>
                        </w:rPr>
                      </w:pPr>
                      <w:r>
                        <w:rPr>
                          <w:rFonts w:ascii="Impact" w:hAnsi="Impact"/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5F838C" w14:textId="4DF77393" w:rsidR="00097195" w:rsidRDefault="00097195" w:rsidP="00766971">
      <w:pPr>
        <w:pStyle w:val="checkboxindent"/>
      </w:pPr>
    </w:p>
    <w:p w14:paraId="4FDAF66C" w14:textId="512D4DFD" w:rsidR="006A7B59" w:rsidRDefault="006A7B59" w:rsidP="00766971">
      <w:pPr>
        <w:pStyle w:val="checkboxindent"/>
      </w:pPr>
      <w:r w:rsidRPr="006A7B59">
        <w:drawing>
          <wp:anchor distT="0" distB="0" distL="114300" distR="114300" simplePos="0" relativeHeight="251928576" behindDoc="0" locked="0" layoutInCell="1" allowOverlap="1" wp14:anchorId="736CC030" wp14:editId="651B8E1D">
            <wp:simplePos x="0" y="0"/>
            <wp:positionH relativeFrom="margin">
              <wp:posOffset>100965</wp:posOffset>
            </wp:positionH>
            <wp:positionV relativeFrom="paragraph">
              <wp:posOffset>22860</wp:posOffset>
            </wp:positionV>
            <wp:extent cx="2552199" cy="1676400"/>
            <wp:effectExtent l="19050" t="19050" r="19685" b="190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199" cy="16764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7B59">
        <w:drawing>
          <wp:anchor distT="0" distB="0" distL="114300" distR="114300" simplePos="0" relativeHeight="251929600" behindDoc="0" locked="0" layoutInCell="1" allowOverlap="1" wp14:anchorId="0424908B" wp14:editId="1944B2C3">
            <wp:simplePos x="0" y="0"/>
            <wp:positionH relativeFrom="margin">
              <wp:posOffset>3839845</wp:posOffset>
            </wp:positionH>
            <wp:positionV relativeFrom="paragraph">
              <wp:posOffset>22860</wp:posOffset>
            </wp:positionV>
            <wp:extent cx="2555669" cy="1606550"/>
            <wp:effectExtent l="19050" t="19050" r="16510" b="1270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669" cy="16065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7B59">
        <w:t xml:space="preserve"> </w:t>
      </w:r>
    </w:p>
    <w:p w14:paraId="26C0697E" w14:textId="492D2927" w:rsidR="006A7B59" w:rsidRDefault="006A7B59" w:rsidP="00766971">
      <w:pPr>
        <w:pStyle w:val="checkboxindent"/>
      </w:pPr>
    </w:p>
    <w:p w14:paraId="7A52D7BE" w14:textId="0F8C1B34" w:rsidR="006A7B59" w:rsidRDefault="006A7B59" w:rsidP="00766971">
      <w:pPr>
        <w:pStyle w:val="checkboxindent"/>
      </w:pPr>
    </w:p>
    <w:p w14:paraId="3C8F1614" w14:textId="6F7F52E6" w:rsidR="006A7B59" w:rsidRDefault="006A7B59" w:rsidP="00766971">
      <w:pPr>
        <w:pStyle w:val="checkboxindent"/>
      </w:pPr>
    </w:p>
    <w:p w14:paraId="62BBE2B2" w14:textId="63F5AC69" w:rsidR="006A7B59" w:rsidRDefault="006A7B59" w:rsidP="00766971">
      <w:pPr>
        <w:pStyle w:val="checkboxinden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5EC1E0F1" wp14:editId="60EE6554">
                <wp:simplePos x="0" y="0"/>
                <wp:positionH relativeFrom="margin">
                  <wp:posOffset>2508250</wp:posOffset>
                </wp:positionH>
                <wp:positionV relativeFrom="paragraph">
                  <wp:posOffset>5715</wp:posOffset>
                </wp:positionV>
                <wp:extent cx="469900" cy="460375"/>
                <wp:effectExtent l="0" t="0" r="635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460375"/>
                        </a:xfrm>
                        <a:prstGeom prst="rect">
                          <a:avLst/>
                        </a:prstGeom>
                        <a:solidFill>
                          <a:srgbClr val="256AA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75F0A" w14:textId="4E65DA37" w:rsidR="006A7B59" w:rsidRPr="006A7B59" w:rsidRDefault="006A7B59" w:rsidP="006A7B59">
                            <w:pPr>
                              <w:jc w:val="center"/>
                              <w:rPr>
                                <w:rFonts w:ascii="Impact" w:hAnsi="Impact"/>
                                <w:sz w:val="48"/>
                                <w:szCs w:val="48"/>
                              </w:rPr>
                            </w:pPr>
                            <w:r w:rsidRPr="006A7B59">
                              <w:rPr>
                                <w:rFonts w:ascii="Impact" w:hAnsi="Impact"/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1E0F1" id="_x0000_s1028" type="#_x0000_t202" style="position:absolute;left:0;text-align:left;margin-left:197.5pt;margin-top:.45pt;width:37pt;height:36.25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" fillcolor="#256aa4" stroked="f">
                <v:textbox>
                  <w:txbxContent>
                    <w:p w14:paraId="33D75F0A" w14:textId="4E65DA37" w:rsidR="006A7B59" w:rsidRPr="006A7B59" w:rsidRDefault="006A7B59" w:rsidP="006A7B59">
                      <w:pPr>
                        <w:jc w:val="center"/>
                        <w:rPr>
                          <w:rFonts w:ascii="Impact" w:hAnsi="Impact"/>
                          <w:sz w:val="48"/>
                          <w:szCs w:val="48"/>
                        </w:rPr>
                      </w:pPr>
                      <w:r w:rsidRPr="006A7B59">
                        <w:rPr>
                          <w:rFonts w:ascii="Impact" w:hAnsi="Impact"/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78C71C" w14:textId="6354B54D" w:rsidR="006A7B59" w:rsidRDefault="006A7B59" w:rsidP="00766971">
      <w:pPr>
        <w:pStyle w:val="checkboxindent"/>
      </w:pPr>
    </w:p>
    <w:p w14:paraId="3C1C4764" w14:textId="5373A881" w:rsidR="006A7B59" w:rsidRDefault="006A7B59" w:rsidP="00766971">
      <w:pPr>
        <w:pStyle w:val="checkboxindent"/>
      </w:pPr>
    </w:p>
    <w:p w14:paraId="2372CAB3" w14:textId="6819AC30" w:rsidR="006A7B59" w:rsidRDefault="006A7B59" w:rsidP="00766971">
      <w:pPr>
        <w:pStyle w:val="checkboxindent"/>
      </w:pPr>
    </w:p>
    <w:p w14:paraId="20EA4B4E" w14:textId="6DB72113" w:rsidR="006A7B59" w:rsidRDefault="006A7B59" w:rsidP="00766971">
      <w:pPr>
        <w:pStyle w:val="checkboxindent"/>
      </w:pPr>
    </w:p>
    <w:p w14:paraId="59CB6330" w14:textId="3113F70B" w:rsidR="006A7B59" w:rsidRDefault="006A7B59" w:rsidP="00766971">
      <w:pPr>
        <w:pStyle w:val="checkboxindent"/>
      </w:pPr>
    </w:p>
    <w:p w14:paraId="72BA7917" w14:textId="19C2CD5B" w:rsidR="006A7B59" w:rsidRDefault="006A7B59" w:rsidP="00766971">
      <w:pPr>
        <w:pStyle w:val="checkboxindent"/>
      </w:pPr>
    </w:p>
    <w:p w14:paraId="6458F237" w14:textId="14DB4900" w:rsidR="006A7B59" w:rsidRDefault="006A7B59" w:rsidP="00766971">
      <w:pPr>
        <w:pStyle w:val="checkboxinden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05EF2458" wp14:editId="35EE091B">
                <wp:simplePos x="0" y="0"/>
                <wp:positionH relativeFrom="margin">
                  <wp:posOffset>6127750</wp:posOffset>
                </wp:positionH>
                <wp:positionV relativeFrom="paragraph">
                  <wp:posOffset>55245</wp:posOffset>
                </wp:positionV>
                <wp:extent cx="469900" cy="460375"/>
                <wp:effectExtent l="0" t="0" r="635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460375"/>
                        </a:xfrm>
                        <a:prstGeom prst="rect">
                          <a:avLst/>
                        </a:prstGeom>
                        <a:solidFill>
                          <a:srgbClr val="256AA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4C869" w14:textId="007E2A6B" w:rsidR="006A7B59" w:rsidRPr="006A7B59" w:rsidRDefault="006A7B59" w:rsidP="006A7B59">
                            <w:pPr>
                              <w:jc w:val="center"/>
                              <w:rPr>
                                <w:rFonts w:ascii="Impact" w:hAnsi="Impac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Impact" w:hAnsi="Impact"/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2458" id="_x0000_s1029" type="#_x0000_t202" style="position:absolute;left:0;text-align:left;margin-left:482.5pt;margin-top:4.35pt;width:37pt;height:36.25pt;z-index:251939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" fillcolor="#256aa4" stroked="f">
                <v:textbox>
                  <w:txbxContent>
                    <w:p w14:paraId="3C44C869" w14:textId="007E2A6B" w:rsidR="006A7B59" w:rsidRPr="006A7B59" w:rsidRDefault="006A7B59" w:rsidP="006A7B59">
                      <w:pPr>
                        <w:jc w:val="center"/>
                        <w:rPr>
                          <w:rFonts w:ascii="Impact" w:hAnsi="Impact"/>
                          <w:sz w:val="48"/>
                          <w:szCs w:val="48"/>
                        </w:rPr>
                      </w:pPr>
                      <w:r>
                        <w:rPr>
                          <w:rFonts w:ascii="Impact" w:hAnsi="Impact"/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6C1F34" w14:textId="07619FE0" w:rsidR="006A7B59" w:rsidRDefault="006A7B59" w:rsidP="00766971">
      <w:pPr>
        <w:pStyle w:val="checkboxinden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37C05D4F" wp14:editId="5B13E5B9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469900" cy="460375"/>
                <wp:effectExtent l="0" t="0" r="635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460375"/>
                        </a:xfrm>
                        <a:prstGeom prst="rect">
                          <a:avLst/>
                        </a:prstGeom>
                        <a:solidFill>
                          <a:srgbClr val="256AA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98991" w14:textId="36B12BC1" w:rsidR="006A7B59" w:rsidRPr="006A7B59" w:rsidRDefault="006A7B59" w:rsidP="006A7B59">
                            <w:pPr>
                              <w:jc w:val="center"/>
                              <w:rPr>
                                <w:rFonts w:ascii="Impact" w:hAnsi="Impac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Impact" w:hAnsi="Impact"/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05D4F" id="_x0000_s1030" type="#_x0000_t202" style="position:absolute;left:0;text-align:left;margin-left:0;margin-top:.25pt;width:37pt;height:36.25pt;z-index:251937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" fillcolor="#256aa4" stroked="f">
                <v:textbox>
                  <w:txbxContent>
                    <w:p w14:paraId="20098991" w14:textId="36B12BC1" w:rsidR="006A7B59" w:rsidRPr="006A7B59" w:rsidRDefault="006A7B59" w:rsidP="006A7B59">
                      <w:pPr>
                        <w:jc w:val="center"/>
                        <w:rPr>
                          <w:rFonts w:ascii="Impact" w:hAnsi="Impact"/>
                          <w:sz w:val="48"/>
                          <w:szCs w:val="48"/>
                        </w:rPr>
                      </w:pPr>
                      <w:r>
                        <w:rPr>
                          <w:rFonts w:ascii="Impact" w:hAnsi="Impact"/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2720DF" w14:textId="53AC5239" w:rsidR="006A7B59" w:rsidRDefault="006A7B59" w:rsidP="00766971">
      <w:pPr>
        <w:pStyle w:val="checkboxindent"/>
      </w:pPr>
      <w:r w:rsidRPr="006A7B59">
        <w:drawing>
          <wp:anchor distT="0" distB="0" distL="114300" distR="114300" simplePos="0" relativeHeight="251931648" behindDoc="0" locked="0" layoutInCell="1" allowOverlap="1" wp14:anchorId="2070184C" wp14:editId="13FA9883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2540000" cy="1691879"/>
            <wp:effectExtent l="19050" t="19050" r="12700" b="2286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69187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7B59">
        <w:drawing>
          <wp:anchor distT="0" distB="0" distL="114300" distR="114300" simplePos="0" relativeHeight="251930624" behindDoc="0" locked="0" layoutInCell="1" allowOverlap="1" wp14:anchorId="29C7C72E" wp14:editId="2F525BE8">
            <wp:simplePos x="0" y="0"/>
            <wp:positionH relativeFrom="column">
              <wp:posOffset>133350</wp:posOffset>
            </wp:positionH>
            <wp:positionV relativeFrom="paragraph">
              <wp:posOffset>40640</wp:posOffset>
            </wp:positionV>
            <wp:extent cx="2551463" cy="1657186"/>
            <wp:effectExtent l="19050" t="19050" r="20320" b="1968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110" cy="166150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48ACE" w14:textId="2E10DF07" w:rsidR="006A7B59" w:rsidRDefault="006A7B59" w:rsidP="00766971">
      <w:pPr>
        <w:pStyle w:val="checkboxindent"/>
      </w:pPr>
    </w:p>
    <w:p w14:paraId="01D1A906" w14:textId="30876C0A" w:rsidR="006A7B59" w:rsidRDefault="006A7B59" w:rsidP="00766971">
      <w:pPr>
        <w:pStyle w:val="checkboxindent"/>
      </w:pPr>
    </w:p>
    <w:p w14:paraId="40CAD4BE" w14:textId="40505357" w:rsidR="006A7B59" w:rsidRDefault="006A7B59" w:rsidP="00766971">
      <w:pPr>
        <w:pStyle w:val="checkboxindent"/>
      </w:pPr>
    </w:p>
    <w:p w14:paraId="649A1409" w14:textId="564F8E93" w:rsidR="006A7B59" w:rsidRDefault="006A7B59" w:rsidP="00766971">
      <w:pPr>
        <w:pStyle w:val="checkboxindent"/>
      </w:pPr>
    </w:p>
    <w:p w14:paraId="34BFDC63" w14:textId="335986EF" w:rsidR="006A7B59" w:rsidRDefault="006A7B59" w:rsidP="00766971">
      <w:pPr>
        <w:pStyle w:val="checkboxindent"/>
      </w:pPr>
    </w:p>
    <w:p w14:paraId="43F66300" w14:textId="5E40CC91" w:rsidR="006A7B59" w:rsidRDefault="006A7B59" w:rsidP="00766971">
      <w:pPr>
        <w:pStyle w:val="checkboxindent"/>
      </w:pPr>
    </w:p>
    <w:p w14:paraId="76F4C125" w14:textId="26A2ACEB" w:rsidR="006A7B59" w:rsidRDefault="006A7B59" w:rsidP="00766971">
      <w:pPr>
        <w:pStyle w:val="checkboxindent"/>
      </w:pPr>
    </w:p>
    <w:p w14:paraId="49D06C3E" w14:textId="77777777" w:rsidR="006A7B59" w:rsidRPr="00541BC6" w:rsidRDefault="006A7B59" w:rsidP="00766971">
      <w:pPr>
        <w:pStyle w:val="checkboxindent"/>
      </w:pPr>
    </w:p>
    <w:p w14:paraId="0D465AFE" w14:textId="7EA69C02" w:rsidR="00097195" w:rsidRDefault="003C7272" w:rsidP="00DB1D49">
      <w:pPr>
        <w:pStyle w:val="Heading1"/>
        <w:rPr>
          <w:b/>
          <w:bCs/>
          <w:sz w:val="40"/>
          <w:szCs w:val="144"/>
        </w:rPr>
      </w:pPr>
      <w:r w:rsidRPr="00E7212A">
        <w:rPr>
          <w:b/>
          <w:bCs/>
          <w:sz w:val="40"/>
          <w:szCs w:val="144"/>
        </w:rPr>
        <w:lastRenderedPageBreak/>
        <w:t>Flow Chart dIAGRAM</w:t>
      </w:r>
    </w:p>
    <w:p w14:paraId="58BBF854" w14:textId="3E32953E" w:rsidR="00712C22" w:rsidRDefault="00712C22" w:rsidP="00712C22"/>
    <w:p w14:paraId="3594467D" w14:textId="1460F085" w:rsidR="00712C22" w:rsidRDefault="00712C22" w:rsidP="00712C22"/>
    <w:p w14:paraId="65F7E040" w14:textId="7162F175" w:rsidR="00712C22" w:rsidRDefault="00712C22" w:rsidP="00712C22"/>
    <w:p w14:paraId="7D765D2C" w14:textId="40E16528" w:rsidR="00712C22" w:rsidRDefault="00712C22" w:rsidP="00712C22"/>
    <w:p w14:paraId="21F29942" w14:textId="72EE37C4" w:rsidR="00712C22" w:rsidRDefault="00712C22" w:rsidP="00712C22"/>
    <w:p w14:paraId="37DE3C49" w14:textId="77777777" w:rsidR="00712C22" w:rsidRPr="00712C22" w:rsidRDefault="00712C22" w:rsidP="00712C22"/>
    <w:p w14:paraId="46B5EC9E" w14:textId="77777777" w:rsidR="003568AA" w:rsidRDefault="003568AA" w:rsidP="00DB1D49">
      <w:pPr>
        <w:pStyle w:val="checkboxindent"/>
      </w:pPr>
    </w:p>
    <w:p w14:paraId="440C5BAD" w14:textId="305BEE59" w:rsidR="00600433" w:rsidRDefault="004754D7" w:rsidP="00DB1D49">
      <w:pPr>
        <w:pStyle w:val="checkboxinden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0800" behindDoc="0" locked="0" layoutInCell="1" allowOverlap="1" wp14:anchorId="5A1E7521" wp14:editId="08E3F165">
                <wp:simplePos x="0" y="0"/>
                <wp:positionH relativeFrom="margin">
                  <wp:posOffset>323850</wp:posOffset>
                </wp:positionH>
                <wp:positionV relativeFrom="paragraph">
                  <wp:posOffset>4848225</wp:posOffset>
                </wp:positionV>
                <wp:extent cx="1590675" cy="309245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7E2E4" w14:textId="7986603E" w:rsidR="00E05158" w:rsidRPr="004A0654" w:rsidRDefault="00E05158" w:rsidP="003C7272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Files to be created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E7521" id="_x0000_s1031" type="#_x0000_t202" style="position:absolute;left:0;text-align:left;margin-left:25.5pt;margin-top:381.75pt;width:125.25pt;height:24.35pt;z-index:25198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" filled="f" stroked="f">
                <v:textbox>
                  <w:txbxContent>
                    <w:p w14:paraId="2EB7E2E4" w14:textId="7986603E" w:rsidR="00E05158" w:rsidRPr="004A0654" w:rsidRDefault="00E05158" w:rsidP="003C7272">
                      <w:pPr>
                        <w:rPr>
                          <w:b/>
                          <w:bCs/>
                          <w:sz w:val="22"/>
                        </w:rPr>
                      </w:pPr>
                      <w:r>
                        <w:rPr>
                          <w:b/>
                          <w:bCs/>
                          <w:sz w:val="22"/>
                        </w:rPr>
                        <w:t>Files to be created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00DA815A" wp14:editId="6DA51120">
                <wp:simplePos x="0" y="0"/>
                <wp:positionH relativeFrom="margin">
                  <wp:posOffset>4448175</wp:posOffset>
                </wp:positionH>
                <wp:positionV relativeFrom="paragraph">
                  <wp:posOffset>4766945</wp:posOffset>
                </wp:positionV>
                <wp:extent cx="1752600" cy="309245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F7BE4" w14:textId="03095192" w:rsidR="00E05158" w:rsidRPr="004A0654" w:rsidRDefault="00E05158" w:rsidP="003C7272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Files to be created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815A" id="_x0000_s1032" type="#_x0000_t202" style="position:absolute;left:0;text-align:left;margin-left:350.25pt;margin-top:375.35pt;width:138pt;height:24.35pt;z-index:25198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" filled="f" stroked="f">
                <v:textbox>
                  <w:txbxContent>
                    <w:p w14:paraId="157F7BE4" w14:textId="03095192" w:rsidR="00E05158" w:rsidRPr="004A0654" w:rsidRDefault="00E05158" w:rsidP="003C7272">
                      <w:pPr>
                        <w:rPr>
                          <w:b/>
                          <w:bCs/>
                          <w:sz w:val="22"/>
                        </w:rPr>
                      </w:pPr>
                      <w:r>
                        <w:rPr>
                          <w:b/>
                          <w:bCs/>
                          <w:sz w:val="22"/>
                        </w:rPr>
                        <w:t>Files to be created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6702441" wp14:editId="7CCEE263">
                <wp:simplePos x="0" y="0"/>
                <wp:positionH relativeFrom="column">
                  <wp:posOffset>4563745</wp:posOffset>
                </wp:positionH>
                <wp:positionV relativeFrom="paragraph">
                  <wp:posOffset>2895600</wp:posOffset>
                </wp:positionV>
                <wp:extent cx="799465" cy="269875"/>
                <wp:effectExtent l="57150" t="19050" r="76835" b="9207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465" cy="26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E1FB5" id="Rectangle 211" o:spid="_x0000_s1026" style="position:absolute;margin-left:359.35pt;margin-top:228pt;width:62.95pt;height:21.2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" filled="f" strokecolor="#860340 [3044]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9A2B47B" wp14:editId="5C88C307">
                <wp:simplePos x="0" y="0"/>
                <wp:positionH relativeFrom="column">
                  <wp:posOffset>3552825</wp:posOffset>
                </wp:positionH>
                <wp:positionV relativeFrom="paragraph">
                  <wp:posOffset>1914525</wp:posOffset>
                </wp:positionV>
                <wp:extent cx="952500" cy="1152525"/>
                <wp:effectExtent l="57150" t="57150" r="57150" b="85725"/>
                <wp:wrapNone/>
                <wp:docPr id="210" name="Connector: Curved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1152525"/>
                        </a:xfrm>
                        <a:prstGeom prst="curvedConnector3">
                          <a:avLst>
                            <a:gd name="adj1" fmla="val 507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DC20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10" o:spid="_x0000_s1026" type="#_x0000_t38" style="position:absolute;margin-left:279.75pt;margin-top:150.75pt;width:75pt;height:90.75pt;flip:x y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" adj="10965" strokecolor="#8e0344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937C2F3" wp14:editId="1998BB5E">
                <wp:simplePos x="0" y="0"/>
                <wp:positionH relativeFrom="column">
                  <wp:posOffset>5155565</wp:posOffset>
                </wp:positionH>
                <wp:positionV relativeFrom="paragraph">
                  <wp:posOffset>3088005</wp:posOffset>
                </wp:positionV>
                <wp:extent cx="222250" cy="1296035"/>
                <wp:effectExtent l="34607" t="22543" r="60008" b="98107"/>
                <wp:wrapNone/>
                <wp:docPr id="207" name="Left Brac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2250" cy="1296035"/>
                        </a:xfrm>
                        <a:prstGeom prst="leftBrace">
                          <a:avLst>
                            <a:gd name="adj1" fmla="val 104930"/>
                            <a:gd name="adj2" fmla="val 4754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743F1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07" o:spid="_x0000_s1026" type="#_x0000_t87" style="position:absolute;margin-left:405.95pt;margin-top:243.15pt;width:17.5pt;height:102.05pt;rotation:-90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" adj="3887,10270" strokecolor="#8e0344 [3204]" strokeweight="2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14792C5" wp14:editId="7A0803FB">
                <wp:simplePos x="0" y="0"/>
                <wp:positionH relativeFrom="column">
                  <wp:posOffset>985204</wp:posOffset>
                </wp:positionH>
                <wp:positionV relativeFrom="paragraph">
                  <wp:posOffset>3314381</wp:posOffset>
                </wp:positionV>
                <wp:extent cx="222250" cy="1296035"/>
                <wp:effectExtent l="34607" t="22543" r="60008" b="98107"/>
                <wp:wrapNone/>
                <wp:docPr id="206" name="Left Brac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2250" cy="1296035"/>
                        </a:xfrm>
                        <a:prstGeom prst="leftBrace">
                          <a:avLst>
                            <a:gd name="adj1" fmla="val 104930"/>
                            <a:gd name="adj2" fmla="val 4754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22537" id="Left Brace 206" o:spid="_x0000_s1026" type="#_x0000_t87" style="position:absolute;margin-left:77.6pt;margin-top:260.95pt;width:17.5pt;height:102.05pt;rotation:-90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" adj="3887,10270" strokecolor="#8e0344 [3204]" strokeweight="2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440EB101" wp14:editId="2B56DF3C">
                <wp:simplePos x="0" y="0"/>
                <wp:positionH relativeFrom="column">
                  <wp:posOffset>-285750</wp:posOffset>
                </wp:positionH>
                <wp:positionV relativeFrom="paragraph">
                  <wp:posOffset>523240</wp:posOffset>
                </wp:positionV>
                <wp:extent cx="2329180" cy="3419475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80" cy="3419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232AF" w14:textId="6F0914A0" w:rsidR="00E63901" w:rsidRPr="00E63901" w:rsidRDefault="004754D7" w:rsidP="003C7272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E63901"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4"/>
                              </w:rPr>
                              <w:t>Components</w:t>
                            </w:r>
                            <w:r w:rsidRPr="00E63901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F84E703" w14:textId="370CA6E9" w:rsidR="00E63901" w:rsidRPr="00B47717" w:rsidRDefault="00E63901" w:rsidP="00E6390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>Banner :</w:t>
                            </w:r>
                            <w:proofErr w:type="gramEnd"/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 xml:space="preserve"> +  </w:t>
                            </w:r>
                            <w:proofErr w:type="spellStart"/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>tsx</w:t>
                            </w:r>
                            <w:proofErr w:type="spellEnd"/>
                          </w:p>
                          <w:p w14:paraId="145938C4" w14:textId="482BFFF3" w:rsidR="00E63901" w:rsidRPr="00B47717" w:rsidRDefault="00E63901" w:rsidP="00E6390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 xml:space="preserve">Header </w:t>
                            </w:r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 xml:space="preserve"> +  </w:t>
                            </w:r>
                            <w:proofErr w:type="spellStart"/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>tsx</w:t>
                            </w:r>
                            <w:proofErr w:type="spellEnd"/>
                          </w:p>
                          <w:p w14:paraId="6DB2D90F" w14:textId="045C2885" w:rsidR="00E63901" w:rsidRPr="00B47717" w:rsidRDefault="00E63901" w:rsidP="003C7272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470122" w:themeColor="accent1" w:themeShade="80"/>
                                <w:sz w:val="24"/>
                                <w:szCs w:val="24"/>
                              </w:rPr>
                            </w:pPr>
                            <w:r w:rsidRPr="00B47717">
                              <w:rPr>
                                <w:rFonts w:asciiTheme="majorHAnsi" w:hAnsiTheme="majorHAnsi"/>
                                <w:b/>
                                <w:bCs/>
                                <w:color w:val="470122" w:themeColor="accent1" w:themeShade="80"/>
                                <w:sz w:val="24"/>
                                <w:szCs w:val="24"/>
                              </w:rPr>
                              <w:t>Pages:</w:t>
                            </w:r>
                          </w:p>
                          <w:p w14:paraId="5E8B1689" w14:textId="663536BE" w:rsidR="00E63901" w:rsidRPr="00B47717" w:rsidRDefault="00E63901" w:rsidP="00E6390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left"/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</w:pPr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>Why</w:t>
                            </w:r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 xml:space="preserve">+  </w:t>
                            </w:r>
                            <w:proofErr w:type="spellStart"/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>tsx</w:t>
                            </w:r>
                            <w:proofErr w:type="spellEnd"/>
                            <w:proofErr w:type="gramEnd"/>
                            <w:r w:rsidR="004754D7"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 xml:space="preserve"> (text)</w:t>
                            </w:r>
                          </w:p>
                          <w:p w14:paraId="5032FE9E" w14:textId="28B857F9" w:rsidR="00E63901" w:rsidRPr="00B47717" w:rsidRDefault="00E63901" w:rsidP="00E6390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left"/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</w:pPr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>Shop</w:t>
                            </w:r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 xml:space="preserve">+  </w:t>
                            </w:r>
                            <w:proofErr w:type="spellStart"/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>tsx</w:t>
                            </w:r>
                            <w:proofErr w:type="spellEnd"/>
                            <w:proofErr w:type="gramEnd"/>
                            <w:r w:rsidR="004754D7"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 xml:space="preserve"> (scrollable)</w:t>
                            </w:r>
                          </w:p>
                          <w:p w14:paraId="1E023658" w14:textId="22DEBAE9" w:rsidR="00E63901" w:rsidRPr="00B47717" w:rsidRDefault="00E63901" w:rsidP="00E6390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left"/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</w:pPr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>Contact us</w:t>
                            </w:r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 xml:space="preserve">+  </w:t>
                            </w:r>
                            <w:proofErr w:type="spellStart"/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>tsx</w:t>
                            </w:r>
                            <w:proofErr w:type="spellEnd"/>
                            <w:proofErr w:type="gramEnd"/>
                            <w:r w:rsidR="004754D7"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 xml:space="preserve"> (routed text)</w:t>
                            </w:r>
                          </w:p>
                          <w:p w14:paraId="47C6C983" w14:textId="07C90858" w:rsidR="00E63901" w:rsidRPr="00B47717" w:rsidRDefault="00E63901" w:rsidP="00E6390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left"/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</w:pPr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>Footer</w:t>
                            </w:r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 xml:space="preserve">+  </w:t>
                            </w:r>
                            <w:proofErr w:type="spellStart"/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>tsx</w:t>
                            </w:r>
                            <w:proofErr w:type="spellEnd"/>
                            <w:proofErr w:type="gramEnd"/>
                            <w:r w:rsidR="004754D7"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 xml:space="preserve"> (text))</w:t>
                            </w:r>
                          </w:p>
                          <w:p w14:paraId="183E044D" w14:textId="302D8D8B" w:rsidR="00E63901" w:rsidRPr="00E63901" w:rsidRDefault="00E63901" w:rsidP="003C7272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EB101" id="_x0000_s1033" type="#_x0000_t202" style="position:absolute;left:0;text-align:left;margin-left:-22.5pt;margin-top:41.2pt;width:183.4pt;height:269.25pt;z-index:25195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" filled="f" stroked="f">
                <v:textbox>
                  <w:txbxContent>
                    <w:p w14:paraId="356232AF" w14:textId="6F0914A0" w:rsidR="00E63901" w:rsidRPr="00E63901" w:rsidRDefault="004754D7" w:rsidP="003C7272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E63901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>Components</w:t>
                      </w:r>
                      <w:r w:rsidRPr="00E63901">
                        <w:rPr>
                          <w:rFonts w:asciiTheme="majorHAnsi" w:hAnsiTheme="majorHAnsi"/>
                          <w:sz w:val="24"/>
                          <w:szCs w:val="24"/>
                        </w:rPr>
                        <w:t>:</w:t>
                      </w:r>
                    </w:p>
                    <w:p w14:paraId="1F84E703" w14:textId="370CA6E9" w:rsidR="00E63901" w:rsidRPr="00B47717" w:rsidRDefault="00E63901" w:rsidP="00E6390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</w:pPr>
                      <w:proofErr w:type="gramStart"/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>Banner :</w:t>
                      </w:r>
                      <w:proofErr w:type="gramEnd"/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 xml:space="preserve"> +  </w:t>
                      </w:r>
                      <w:proofErr w:type="spellStart"/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>tsx</w:t>
                      </w:r>
                      <w:proofErr w:type="spellEnd"/>
                    </w:p>
                    <w:p w14:paraId="145938C4" w14:textId="482BFFF3" w:rsidR="00E63901" w:rsidRPr="00B47717" w:rsidRDefault="00E63901" w:rsidP="00E6390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</w:pPr>
                      <w:proofErr w:type="gramStart"/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 xml:space="preserve">Header </w:t>
                      </w:r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 xml:space="preserve"> +  </w:t>
                      </w:r>
                      <w:proofErr w:type="spellStart"/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>tsx</w:t>
                      </w:r>
                      <w:proofErr w:type="spellEnd"/>
                    </w:p>
                    <w:p w14:paraId="6DB2D90F" w14:textId="045C2885" w:rsidR="00E63901" w:rsidRPr="00B47717" w:rsidRDefault="00E63901" w:rsidP="003C7272">
                      <w:pPr>
                        <w:rPr>
                          <w:rFonts w:asciiTheme="majorHAnsi" w:hAnsiTheme="majorHAnsi"/>
                          <w:b/>
                          <w:bCs/>
                          <w:color w:val="470122" w:themeColor="accent1" w:themeShade="80"/>
                          <w:sz w:val="24"/>
                          <w:szCs w:val="24"/>
                        </w:rPr>
                      </w:pPr>
                      <w:r w:rsidRPr="00B47717">
                        <w:rPr>
                          <w:rFonts w:asciiTheme="majorHAnsi" w:hAnsiTheme="majorHAnsi"/>
                          <w:b/>
                          <w:bCs/>
                          <w:color w:val="470122" w:themeColor="accent1" w:themeShade="80"/>
                          <w:sz w:val="24"/>
                          <w:szCs w:val="24"/>
                        </w:rPr>
                        <w:t>Pages:</w:t>
                      </w:r>
                    </w:p>
                    <w:p w14:paraId="5E8B1689" w14:textId="663536BE" w:rsidR="00E63901" w:rsidRPr="00B47717" w:rsidRDefault="00E63901" w:rsidP="00E6390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left"/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</w:pPr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>Why</w:t>
                      </w:r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 xml:space="preserve">+  </w:t>
                      </w:r>
                      <w:proofErr w:type="spellStart"/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>tsx</w:t>
                      </w:r>
                      <w:proofErr w:type="spellEnd"/>
                      <w:proofErr w:type="gramEnd"/>
                      <w:r w:rsidR="004754D7"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 xml:space="preserve"> (text)</w:t>
                      </w:r>
                    </w:p>
                    <w:p w14:paraId="5032FE9E" w14:textId="28B857F9" w:rsidR="00E63901" w:rsidRPr="00B47717" w:rsidRDefault="00E63901" w:rsidP="00E6390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left"/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</w:pPr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>Shop</w:t>
                      </w:r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 xml:space="preserve">+  </w:t>
                      </w:r>
                      <w:proofErr w:type="spellStart"/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>tsx</w:t>
                      </w:r>
                      <w:proofErr w:type="spellEnd"/>
                      <w:proofErr w:type="gramEnd"/>
                      <w:r w:rsidR="004754D7"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 xml:space="preserve"> (scrollable)</w:t>
                      </w:r>
                    </w:p>
                    <w:p w14:paraId="1E023658" w14:textId="22DEBAE9" w:rsidR="00E63901" w:rsidRPr="00B47717" w:rsidRDefault="00E63901" w:rsidP="00E6390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left"/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</w:pPr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>Contact us</w:t>
                      </w:r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 xml:space="preserve">+  </w:t>
                      </w:r>
                      <w:proofErr w:type="spellStart"/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>tsx</w:t>
                      </w:r>
                      <w:proofErr w:type="spellEnd"/>
                      <w:proofErr w:type="gramEnd"/>
                      <w:r w:rsidR="004754D7"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 xml:space="preserve"> (routed text)</w:t>
                      </w:r>
                    </w:p>
                    <w:p w14:paraId="47C6C983" w14:textId="07C90858" w:rsidR="00E63901" w:rsidRPr="00B47717" w:rsidRDefault="00E63901" w:rsidP="00E6390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left"/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</w:pPr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>Footer</w:t>
                      </w:r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 xml:space="preserve">+  </w:t>
                      </w:r>
                      <w:proofErr w:type="spellStart"/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>tsx</w:t>
                      </w:r>
                      <w:proofErr w:type="spellEnd"/>
                      <w:proofErr w:type="gramEnd"/>
                      <w:r w:rsidR="004754D7"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 xml:space="preserve"> (text))</w:t>
                      </w:r>
                    </w:p>
                    <w:p w14:paraId="183E044D" w14:textId="302D8D8B" w:rsidR="00E63901" w:rsidRPr="00E63901" w:rsidRDefault="00E63901" w:rsidP="003C7272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5158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38EC391" wp14:editId="08968796">
                <wp:simplePos x="0" y="0"/>
                <wp:positionH relativeFrom="column">
                  <wp:posOffset>5057140</wp:posOffset>
                </wp:positionH>
                <wp:positionV relativeFrom="paragraph">
                  <wp:posOffset>4418965</wp:posOffset>
                </wp:positionV>
                <wp:extent cx="219075" cy="333375"/>
                <wp:effectExtent l="57150" t="19050" r="66675" b="104775"/>
                <wp:wrapNone/>
                <wp:docPr id="216" name="Arrow: Down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33375"/>
                        </a:xfrm>
                        <a:prstGeom prst="down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46000">
                              <a:schemeClr val="accent5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5982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16" o:spid="_x0000_s1026" type="#_x0000_t67" style="position:absolute;margin-left:398.2pt;margin-top:347.95pt;width:17.25pt;height:26.2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" adj="14503" fillcolor="#66f [1304]" strokecolor="#860340 [3044]">
                <v:fill color2="#00004c [1928]" rotate="t" focusposition=".5,85197f" focussize="" colors="0 #66f;30147f #000093;1 #00004d" focus="100%" type="gradientRadial"/>
                <v:shadow on="t" color="black" opacity="22937f" origin=",.5" offset="0,.63889mm"/>
              </v:shape>
            </w:pict>
          </mc:Fallback>
        </mc:AlternateContent>
      </w:r>
      <w:r w:rsidR="00E05158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C7FF6F9" wp14:editId="0CB02B21">
                <wp:simplePos x="0" y="0"/>
                <wp:positionH relativeFrom="column">
                  <wp:posOffset>980440</wp:posOffset>
                </wp:positionH>
                <wp:positionV relativeFrom="paragraph">
                  <wp:posOffset>4390390</wp:posOffset>
                </wp:positionV>
                <wp:extent cx="219075" cy="333375"/>
                <wp:effectExtent l="57150" t="19050" r="66675" b="104775"/>
                <wp:wrapNone/>
                <wp:docPr id="214" name="Arrow: Down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33375"/>
                        </a:xfrm>
                        <a:prstGeom prst="down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46000">
                              <a:schemeClr val="accent5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AF03C" id="Arrow: Down 214" o:spid="_x0000_s1026" type="#_x0000_t67" style="position:absolute;margin-left:77.2pt;margin-top:345.7pt;width:17.25pt;height:26.2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" adj="14503" fillcolor="#66f [1304]" strokecolor="#860340 [3044]">
                <v:fill color2="#00004c [1928]" rotate="t" focusposition=".5,85197f" focussize="" colors="0 #66f;30147f #000093;1 #00004d" focus="100%" type="gradientRadial"/>
                <v:shadow on="t" color="black" opacity="22937f" origin=",.5" offset="0,.63889mm"/>
              </v:shape>
            </w:pict>
          </mc:Fallback>
        </mc:AlternateContent>
      </w:r>
      <w:r w:rsidR="00E05158">
        <w:rPr>
          <w:noProof/>
        </w:rPr>
        <mc:AlternateContent>
          <mc:Choice Requires="wps">
            <w:drawing>
              <wp:anchor distT="45720" distB="45720" distL="114300" distR="114300" simplePos="0" relativeHeight="251961344" behindDoc="0" locked="0" layoutInCell="1" allowOverlap="1" wp14:anchorId="79FE183B" wp14:editId="3498AFAF">
                <wp:simplePos x="0" y="0"/>
                <wp:positionH relativeFrom="column">
                  <wp:posOffset>4363085</wp:posOffset>
                </wp:positionH>
                <wp:positionV relativeFrom="paragraph">
                  <wp:posOffset>762635</wp:posOffset>
                </wp:positionV>
                <wp:extent cx="2448560" cy="2774950"/>
                <wp:effectExtent l="0" t="0" r="0" b="63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8560" cy="277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9E0C8" w14:textId="27BA0D1A" w:rsidR="00E63901" w:rsidRPr="00E63901" w:rsidRDefault="00B47717" w:rsidP="003C7272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754D7"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4"/>
                              </w:rPr>
                              <w:t>Products</w:t>
                            </w:r>
                            <w:r w:rsidR="004754D7" w:rsidRPr="00E63901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454A06E" w14:textId="4EF58F2D" w:rsidR="00E63901" w:rsidRDefault="0097418B" w:rsidP="00FE50A3">
                            <w:pPr>
                              <w:pStyle w:val="BalloonText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Data coming from data-base</w:t>
                            </w:r>
                          </w:p>
                          <w:p w14:paraId="7DEE78AA" w14:textId="77777777" w:rsidR="0097418B" w:rsidRPr="00E63901" w:rsidRDefault="0097418B" w:rsidP="0097418B">
                            <w:pPr>
                              <w:pStyle w:val="BalloonText"/>
                              <w:ind w:left="720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14:paraId="7D9B76B2" w14:textId="2A14109E" w:rsidR="00E63901" w:rsidRPr="00E63901" w:rsidRDefault="00B47717" w:rsidP="003C7272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97418B"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4"/>
                              </w:rPr>
                              <w:t>Operation</w:t>
                            </w:r>
                            <w:r w:rsidR="00E05158"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5A845312" w14:textId="3245A245" w:rsidR="00E63901" w:rsidRPr="00B47717" w:rsidRDefault="004754D7" w:rsidP="004A065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left"/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</w:pPr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>Put:</w:t>
                            </w:r>
                            <w:r w:rsidR="004A0654"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05158"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>Put</w:t>
                            </w:r>
                            <w:r w:rsidR="00E05158"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 xml:space="preserve"> product</w:t>
                            </w:r>
                          </w:p>
                          <w:p w14:paraId="3FDC89CE" w14:textId="2759A6C2" w:rsidR="0097418B" w:rsidRPr="00B47717" w:rsidRDefault="0097418B" w:rsidP="004A065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left"/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</w:pPr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>Delete</w:t>
                            </w:r>
                            <w:r w:rsidR="00E05158"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E05158"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 xml:space="preserve">delete </w:t>
                            </w:r>
                            <w:r w:rsidR="00E05158"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>product</w:t>
                            </w:r>
                          </w:p>
                          <w:p w14:paraId="6BABCED3" w14:textId="725171C0" w:rsidR="004A0654" w:rsidRPr="00B47717" w:rsidRDefault="004A0654" w:rsidP="004A065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left"/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</w:pPr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>Update</w:t>
                            </w:r>
                            <w:r w:rsidR="00E05158"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E05158"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>update product</w:t>
                            </w:r>
                          </w:p>
                          <w:p w14:paraId="494D2F70" w14:textId="507A1F16" w:rsidR="00E05158" w:rsidRPr="00B47717" w:rsidRDefault="00E05158" w:rsidP="00E0515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left"/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</w:pPr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 xml:space="preserve">Select:   </w:t>
                            </w:r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B47717">
                              <w:rPr>
                                <w:rFonts w:asciiTheme="majorHAnsi" w:hAnsiTheme="majorHAnsi"/>
                                <w:color w:val="470122" w:themeColor="accent1" w:themeShade="80"/>
                                <w:sz w:val="20"/>
                                <w:szCs w:val="20"/>
                              </w:rPr>
                              <w:t>select all 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E183B" id="_x0000_s1034" type="#_x0000_t202" style="position:absolute;left:0;text-align:left;margin-left:343.55pt;margin-top:60.05pt;width:192.8pt;height:218.5pt;z-index:25196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" filled="f" stroked="f">
                <v:textbox>
                  <w:txbxContent>
                    <w:p w14:paraId="7B89E0C8" w14:textId="27BA0D1A" w:rsidR="00E63901" w:rsidRPr="00E63901" w:rsidRDefault="00B47717" w:rsidP="003C7272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="004754D7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>Products</w:t>
                      </w:r>
                      <w:r w:rsidR="004754D7" w:rsidRPr="00E63901">
                        <w:rPr>
                          <w:rFonts w:asciiTheme="majorHAnsi" w:hAnsiTheme="majorHAnsi"/>
                          <w:sz w:val="24"/>
                          <w:szCs w:val="24"/>
                        </w:rPr>
                        <w:t>:</w:t>
                      </w:r>
                    </w:p>
                    <w:p w14:paraId="4454A06E" w14:textId="4EF58F2D" w:rsidR="00E63901" w:rsidRDefault="0097418B" w:rsidP="00FE50A3">
                      <w:pPr>
                        <w:pStyle w:val="BalloonText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Data coming from data-base</w:t>
                      </w:r>
                    </w:p>
                    <w:p w14:paraId="7DEE78AA" w14:textId="77777777" w:rsidR="0097418B" w:rsidRPr="00E63901" w:rsidRDefault="0097418B" w:rsidP="0097418B">
                      <w:pPr>
                        <w:pStyle w:val="BalloonText"/>
                        <w:ind w:left="720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14:paraId="7D9B76B2" w14:textId="2A14109E" w:rsidR="00E63901" w:rsidRPr="00E63901" w:rsidRDefault="00B47717" w:rsidP="003C7272">
                      <w:pPr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="0097418B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>Operation</w:t>
                      </w:r>
                      <w:r w:rsidR="00E05158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</w:p>
                    <w:p w14:paraId="5A845312" w14:textId="3245A245" w:rsidR="00E63901" w:rsidRPr="00B47717" w:rsidRDefault="004754D7" w:rsidP="004A065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left"/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</w:pPr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>Put:</w:t>
                      </w:r>
                      <w:r w:rsidR="004A0654"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 xml:space="preserve"> </w:t>
                      </w:r>
                      <w:r w:rsidR="00E05158"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 xml:space="preserve"> </w:t>
                      </w:r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>Put</w:t>
                      </w:r>
                      <w:r w:rsidR="00E05158"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 xml:space="preserve"> product</w:t>
                      </w:r>
                    </w:p>
                    <w:p w14:paraId="3FDC89CE" w14:textId="2759A6C2" w:rsidR="0097418B" w:rsidRPr="00B47717" w:rsidRDefault="0097418B" w:rsidP="004A065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left"/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</w:pPr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>Delete</w:t>
                      </w:r>
                      <w:r w:rsidR="00E05158"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 xml:space="preserve">:  </w:t>
                      </w:r>
                      <w:r w:rsidR="00E05158"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 xml:space="preserve">delete </w:t>
                      </w:r>
                      <w:r w:rsidR="00E05158"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>product</w:t>
                      </w:r>
                    </w:p>
                    <w:p w14:paraId="6BABCED3" w14:textId="725171C0" w:rsidR="004A0654" w:rsidRPr="00B47717" w:rsidRDefault="004A0654" w:rsidP="004A065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left"/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</w:pPr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>Update</w:t>
                      </w:r>
                      <w:r w:rsidR="00E05158"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 xml:space="preserve">:  </w:t>
                      </w:r>
                      <w:r w:rsidR="00E05158"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>update product</w:t>
                      </w:r>
                    </w:p>
                    <w:p w14:paraId="494D2F70" w14:textId="507A1F16" w:rsidR="00E05158" w:rsidRPr="00B47717" w:rsidRDefault="00E05158" w:rsidP="00E0515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left"/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</w:pPr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 xml:space="preserve">Select:   </w:t>
                      </w:r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 xml:space="preserve">  </w:t>
                      </w:r>
                      <w:r w:rsidRPr="00B47717">
                        <w:rPr>
                          <w:rFonts w:asciiTheme="majorHAnsi" w:hAnsiTheme="majorHAnsi"/>
                          <w:color w:val="470122" w:themeColor="accent1" w:themeShade="80"/>
                          <w:sz w:val="20"/>
                          <w:szCs w:val="20"/>
                        </w:rPr>
                        <w:t>select all products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0654">
        <w:rPr>
          <w:noProof/>
        </w:rPr>
        <mc:AlternateContent>
          <mc:Choice Requires="wps">
            <w:drawing>
              <wp:anchor distT="45720" distB="45720" distL="114300" distR="114300" simplePos="0" relativeHeight="251975680" behindDoc="0" locked="0" layoutInCell="1" allowOverlap="1" wp14:anchorId="621BBAC6" wp14:editId="1D0AB576">
                <wp:simplePos x="0" y="0"/>
                <wp:positionH relativeFrom="margin">
                  <wp:align>right</wp:align>
                </wp:positionH>
                <wp:positionV relativeFrom="paragraph">
                  <wp:posOffset>4102735</wp:posOffset>
                </wp:positionV>
                <wp:extent cx="2361565" cy="285115"/>
                <wp:effectExtent l="0" t="0" r="0" b="635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156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30878" w14:textId="3B916002" w:rsidR="004A0654" w:rsidRPr="004A0654" w:rsidRDefault="004A0654" w:rsidP="003C7272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4A0654">
                              <w:rPr>
                                <w:b/>
                                <w:bCs/>
                                <w:sz w:val="22"/>
                              </w:rPr>
                              <w:t xml:space="preserve">Where </w:t>
                            </w:r>
                            <w:r>
                              <w:rPr>
                                <w:b/>
                                <w:bCs/>
                                <w:sz w:val="22"/>
                              </w:rPr>
                              <w:t>client edits the 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BBAC6" id="_x0000_s1035" type="#_x0000_t202" style="position:absolute;left:0;text-align:left;margin-left:134.75pt;margin-top:323.05pt;width:185.95pt;height:22.45pt;z-index:2519756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" filled="f" stroked="f">
                <v:textbox>
                  <w:txbxContent>
                    <w:p w14:paraId="65230878" w14:textId="3B916002" w:rsidR="004A0654" w:rsidRPr="004A0654" w:rsidRDefault="004A0654" w:rsidP="003C7272">
                      <w:pPr>
                        <w:rPr>
                          <w:b/>
                          <w:bCs/>
                          <w:sz w:val="22"/>
                        </w:rPr>
                      </w:pPr>
                      <w:r w:rsidRPr="004A0654">
                        <w:rPr>
                          <w:b/>
                          <w:bCs/>
                          <w:sz w:val="22"/>
                        </w:rPr>
                        <w:t xml:space="preserve">Where </w:t>
                      </w:r>
                      <w:r>
                        <w:rPr>
                          <w:b/>
                          <w:bCs/>
                          <w:sz w:val="22"/>
                        </w:rPr>
                        <w:t>client edits the products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0654">
        <w:rPr>
          <w:noProof/>
        </w:rPr>
        <mc:AlternateContent>
          <mc:Choice Requires="wps">
            <w:drawing>
              <wp:anchor distT="45720" distB="45720" distL="114300" distR="114300" simplePos="0" relativeHeight="251973632" behindDoc="0" locked="0" layoutInCell="1" allowOverlap="1" wp14:anchorId="0E4E1676" wp14:editId="05FF0F46">
                <wp:simplePos x="0" y="0"/>
                <wp:positionH relativeFrom="margin">
                  <wp:posOffset>109220</wp:posOffset>
                </wp:positionH>
                <wp:positionV relativeFrom="paragraph">
                  <wp:posOffset>4078605</wp:posOffset>
                </wp:positionV>
                <wp:extent cx="2116455" cy="30924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6455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AFECF" w14:textId="66B233CD" w:rsidR="004A0654" w:rsidRPr="004A0654" w:rsidRDefault="004A0654" w:rsidP="003C7272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 w:rsidRPr="004A0654">
                              <w:rPr>
                                <w:b/>
                                <w:bCs/>
                                <w:sz w:val="22"/>
                              </w:rPr>
                              <w:t>Where user views the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E1676" id="_x0000_s1036" type="#_x0000_t202" style="position:absolute;left:0;text-align:left;margin-left:8.6pt;margin-top:321.15pt;width:166.65pt;height:24.35pt;z-index:25197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" filled="f" stroked="f">
                <v:textbox>
                  <w:txbxContent>
                    <w:p w14:paraId="2A6AFECF" w14:textId="66B233CD" w:rsidR="004A0654" w:rsidRPr="004A0654" w:rsidRDefault="004A0654" w:rsidP="003C7272">
                      <w:pPr>
                        <w:rPr>
                          <w:b/>
                          <w:bCs/>
                          <w:sz w:val="22"/>
                        </w:rPr>
                      </w:pPr>
                      <w:r w:rsidRPr="004A0654">
                        <w:rPr>
                          <w:b/>
                          <w:bCs/>
                          <w:sz w:val="22"/>
                        </w:rPr>
                        <w:t>Where user views the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418B">
        <w:rPr>
          <w:noProof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5E250952" wp14:editId="443136A6">
                <wp:simplePos x="0" y="0"/>
                <wp:positionH relativeFrom="margin">
                  <wp:posOffset>347345</wp:posOffset>
                </wp:positionH>
                <wp:positionV relativeFrom="paragraph">
                  <wp:posOffset>190500</wp:posOffset>
                </wp:positionV>
                <wp:extent cx="1073150" cy="29718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3BCB8" w14:textId="38DB9A76" w:rsidR="00E63901" w:rsidRPr="0097418B" w:rsidRDefault="00E63901" w:rsidP="003C727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741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Front 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0952" id="_x0000_s1037" type="#_x0000_t202" style="position:absolute;left:0;text-align:left;margin-left:27.35pt;margin-top:15pt;width:84.5pt;height:23.4pt;z-index:251953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" filled="f" stroked="f">
                <v:textbox>
                  <w:txbxContent>
                    <w:p w14:paraId="5D43BCB8" w14:textId="38DB9A76" w:rsidR="00E63901" w:rsidRPr="0097418B" w:rsidRDefault="00E63901" w:rsidP="003C727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7418B">
                        <w:rPr>
                          <w:b/>
                          <w:bCs/>
                          <w:sz w:val="28"/>
                          <w:szCs w:val="28"/>
                        </w:rPr>
                        <w:t xml:space="preserve">Front end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418B">
        <w:rPr>
          <w:noProof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53B1B67A" wp14:editId="6BC2AA68">
                <wp:simplePos x="0" y="0"/>
                <wp:positionH relativeFrom="margin">
                  <wp:align>right</wp:align>
                </wp:positionH>
                <wp:positionV relativeFrom="paragraph">
                  <wp:posOffset>213995</wp:posOffset>
                </wp:positionV>
                <wp:extent cx="1351280" cy="309245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309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45B28" w14:textId="6E17547F" w:rsidR="00E63901" w:rsidRPr="0097418B" w:rsidRDefault="00E63901" w:rsidP="003C727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741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Back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1B67A" id="_x0000_s1038" type="#_x0000_t202" style="position:absolute;left:0;text-align:left;margin-left:55.2pt;margin-top:16.85pt;width:106.4pt;height:24.35pt;z-index:251955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" filled="f" stroked="f">
                <v:textbox>
                  <w:txbxContent>
                    <w:p w14:paraId="5B445B28" w14:textId="6E17547F" w:rsidR="00E63901" w:rsidRPr="0097418B" w:rsidRDefault="00E63901" w:rsidP="003C727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7418B">
                        <w:rPr>
                          <w:b/>
                          <w:bCs/>
                          <w:sz w:val="28"/>
                          <w:szCs w:val="28"/>
                        </w:rPr>
                        <w:t>Back 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418B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D9EB6A1" wp14:editId="05A64970">
                <wp:simplePos x="0" y="0"/>
                <wp:positionH relativeFrom="column">
                  <wp:posOffset>477907</wp:posOffset>
                </wp:positionH>
                <wp:positionV relativeFrom="paragraph">
                  <wp:posOffset>1524911</wp:posOffset>
                </wp:positionV>
                <wp:extent cx="225452" cy="1774411"/>
                <wp:effectExtent l="304800" t="38100" r="60325" b="92710"/>
                <wp:wrapNone/>
                <wp:docPr id="203" name="Connector: Curved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452" cy="1774411"/>
                        </a:xfrm>
                        <a:prstGeom prst="curvedConnector3">
                          <a:avLst>
                            <a:gd name="adj1" fmla="val 212921"/>
                          </a:avLst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46929" id="Connector: Curved 203" o:spid="_x0000_s1026" type="#_x0000_t38" style="position:absolute;margin-left:37.65pt;margin-top:120.05pt;width:17.75pt;height:139.7pt;flip:x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" adj="45991" strokecolor="#0c566a [16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7418B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6785827" wp14:editId="698ED005">
                <wp:simplePos x="0" y="0"/>
                <wp:positionH relativeFrom="column">
                  <wp:posOffset>483041</wp:posOffset>
                </wp:positionH>
                <wp:positionV relativeFrom="paragraph">
                  <wp:posOffset>1524911</wp:posOffset>
                </wp:positionV>
                <wp:extent cx="233431" cy="852446"/>
                <wp:effectExtent l="95250" t="38100" r="52705" b="100330"/>
                <wp:wrapNone/>
                <wp:docPr id="201" name="Connector: Curved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431" cy="852446"/>
                        </a:xfrm>
                        <a:prstGeom prst="curvedConnector3">
                          <a:avLst>
                            <a:gd name="adj1" fmla="val 112070"/>
                          </a:avLst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337E8" id="Connector: Curved 201" o:spid="_x0000_s1026" type="#_x0000_t38" style="position:absolute;margin-left:38.05pt;margin-top:120.05pt;width:18.4pt;height:67.1pt;flip:x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" adj="24207" strokecolor="#0c566a [16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7418B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FA85E9B" wp14:editId="26CF3D5D">
                <wp:simplePos x="0" y="0"/>
                <wp:positionH relativeFrom="column">
                  <wp:posOffset>490992</wp:posOffset>
                </wp:positionH>
                <wp:positionV relativeFrom="paragraph">
                  <wp:posOffset>1516960</wp:posOffset>
                </wp:positionV>
                <wp:extent cx="209578" cy="1281816"/>
                <wp:effectExtent l="209550" t="38100" r="57150" b="90170"/>
                <wp:wrapNone/>
                <wp:docPr id="202" name="Connector: Curved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78" cy="1281816"/>
                        </a:xfrm>
                        <a:prstGeom prst="curvedConnector3">
                          <a:avLst>
                            <a:gd name="adj1" fmla="val 177674"/>
                          </a:avLst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EC4B" id="Connector: Curved 202" o:spid="_x0000_s1026" type="#_x0000_t38" style="position:absolute;margin-left:38.65pt;margin-top:119.45pt;width:16.5pt;height:100.95pt;flip:x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" adj="38378" strokecolor="#0c566a [16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7418B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42A93CF" wp14:editId="7771E1B0">
                <wp:simplePos x="0" y="0"/>
                <wp:positionH relativeFrom="column">
                  <wp:posOffset>589389</wp:posOffset>
                </wp:positionH>
                <wp:positionV relativeFrom="paragraph">
                  <wp:posOffset>1510664</wp:posOffset>
                </wp:positionV>
                <wp:extent cx="132191" cy="444721"/>
                <wp:effectExtent l="95250" t="38100" r="58420" b="88900"/>
                <wp:wrapNone/>
                <wp:docPr id="200" name="Connector: Curved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191" cy="444721"/>
                        </a:xfrm>
                        <a:prstGeom prst="curvedConnector3">
                          <a:avLst>
                            <a:gd name="adj1" fmla="val 118946"/>
                          </a:avLst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7F75A" id="Connector: Curved 200" o:spid="_x0000_s1026" type="#_x0000_t38" style="position:absolute;margin-left:46.4pt;margin-top:118.95pt;width:10.4pt;height:35pt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" adj="25692" strokecolor="#0c566a [16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63901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BA44D84" wp14:editId="1FE08F03">
                <wp:simplePos x="0" y="0"/>
                <wp:positionH relativeFrom="column">
                  <wp:posOffset>1903399</wp:posOffset>
                </wp:positionH>
                <wp:positionV relativeFrom="paragraph">
                  <wp:posOffset>3192835</wp:posOffset>
                </wp:positionV>
                <wp:extent cx="342817" cy="139976"/>
                <wp:effectExtent l="57150" t="19050" r="0" b="69850"/>
                <wp:wrapNone/>
                <wp:docPr id="194" name="Arrow: Left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817" cy="139976"/>
                        </a:xfrm>
                        <a:prstGeom prst="leftArrow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40F4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94" o:spid="_x0000_s1026" type="#_x0000_t66" style="position:absolute;margin-left:149.85pt;margin-top:251.4pt;width:27pt;height:11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" adj="4410" fillcolor="#002060" stroked="f">
                <v:shadow on="t" color="black" opacity="22937f" origin=",.5" offset="0,.63889mm"/>
              </v:shape>
            </w:pict>
          </mc:Fallback>
        </mc:AlternateContent>
      </w:r>
      <w:r w:rsidR="00E63901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7A62BB8" wp14:editId="0046F0BA">
                <wp:simplePos x="0" y="0"/>
                <wp:positionH relativeFrom="column">
                  <wp:posOffset>1896110</wp:posOffset>
                </wp:positionH>
                <wp:positionV relativeFrom="paragraph">
                  <wp:posOffset>2580640</wp:posOffset>
                </wp:positionV>
                <wp:extent cx="342817" cy="139976"/>
                <wp:effectExtent l="57150" t="19050" r="0" b="69850"/>
                <wp:wrapNone/>
                <wp:docPr id="193" name="Arrow: Lef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817" cy="139976"/>
                        </a:xfrm>
                        <a:prstGeom prst="leftArrow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6F6A9" id="Arrow: Left 193" o:spid="_x0000_s1026" type="#_x0000_t66" style="position:absolute;margin-left:149.3pt;margin-top:203.2pt;width:27pt;height:11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" adj="4410" fillcolor="#002060" stroked="f">
                <v:shadow on="t" color="black" opacity="22937f" origin=",.5" offset="0,.63889mm"/>
              </v:shape>
            </w:pict>
          </mc:Fallback>
        </mc:AlternateContent>
      </w:r>
      <w:r w:rsidR="000E08CB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32B3774" wp14:editId="5CEE00C2">
                <wp:simplePos x="0" y="0"/>
                <wp:positionH relativeFrom="column">
                  <wp:posOffset>1847850</wp:posOffset>
                </wp:positionH>
                <wp:positionV relativeFrom="paragraph">
                  <wp:posOffset>567055</wp:posOffset>
                </wp:positionV>
                <wp:extent cx="342265" cy="139700"/>
                <wp:effectExtent l="57150" t="19050" r="0" b="69850"/>
                <wp:wrapNone/>
                <wp:docPr id="29" name="Arrow: Lef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" cy="139700"/>
                        </a:xfrm>
                        <a:prstGeom prst="leftArrow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115AB" id="Arrow: Left 29" o:spid="_x0000_s1026" type="#_x0000_t66" style="position:absolute;margin-left:145.5pt;margin-top:44.65pt;width:26.95pt;height:11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" adj="4408" fillcolor="#002060" stroked="f">
                <v:shadow on="t" color="black" opacity="22937f" origin=",.5" offset="0,.63889mm"/>
              </v:shape>
            </w:pict>
          </mc:Fallback>
        </mc:AlternateContent>
      </w:r>
      <w:r w:rsidR="000E08CB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A2ACC4F" wp14:editId="5FA98889">
                <wp:simplePos x="0" y="0"/>
                <wp:positionH relativeFrom="column">
                  <wp:posOffset>1849755</wp:posOffset>
                </wp:positionH>
                <wp:positionV relativeFrom="paragraph">
                  <wp:posOffset>843915</wp:posOffset>
                </wp:positionV>
                <wp:extent cx="342265" cy="139700"/>
                <wp:effectExtent l="57150" t="19050" r="0" b="69850"/>
                <wp:wrapNone/>
                <wp:docPr id="30" name="Arrow: Lef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" cy="139700"/>
                        </a:xfrm>
                        <a:prstGeom prst="leftArrow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9DC4B" id="Arrow: Left 30" o:spid="_x0000_s1026" type="#_x0000_t66" style="position:absolute;margin-left:145.65pt;margin-top:66.45pt;width:26.95pt;height:11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" adj="4408" fillcolor="#002060" stroked="f">
                <v:shadow on="t" color="black" opacity="22937f" origin=",.5" offset="0,.63889mm"/>
              </v:shape>
            </w:pict>
          </mc:Fallback>
        </mc:AlternateContent>
      </w:r>
      <w:r w:rsidR="000E08CB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566EEF4" wp14:editId="43226DE4">
                <wp:simplePos x="0" y="0"/>
                <wp:positionH relativeFrom="column">
                  <wp:posOffset>1905000</wp:posOffset>
                </wp:positionH>
                <wp:positionV relativeFrom="paragraph">
                  <wp:posOffset>2107123</wp:posOffset>
                </wp:positionV>
                <wp:extent cx="342817" cy="139976"/>
                <wp:effectExtent l="57150" t="19050" r="0" b="69850"/>
                <wp:wrapNone/>
                <wp:docPr id="192" name="Arrow: Lef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817" cy="139976"/>
                        </a:xfrm>
                        <a:prstGeom prst="leftArrow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D5AD1" id="Arrow: Left 192" o:spid="_x0000_s1026" type="#_x0000_t66" style="position:absolute;margin-left:150pt;margin-top:165.9pt;width:27pt;height:11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" adj="4410" fillcolor="#002060" stroked="f">
                <v:shadow on="t" color="black" opacity="22937f" origin=",.5" offset="0,.63889mm"/>
              </v:shape>
            </w:pict>
          </mc:Fallback>
        </mc:AlternateContent>
      </w:r>
      <w:r w:rsidR="000E08C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359E04D" wp14:editId="2D4195DB">
                <wp:simplePos x="0" y="0"/>
                <wp:positionH relativeFrom="column">
                  <wp:posOffset>1881561</wp:posOffset>
                </wp:positionH>
                <wp:positionV relativeFrom="paragraph">
                  <wp:posOffset>1541366</wp:posOffset>
                </wp:positionV>
                <wp:extent cx="342817" cy="139976"/>
                <wp:effectExtent l="57150" t="19050" r="0" b="69850"/>
                <wp:wrapNone/>
                <wp:docPr id="31" name="Arrow: Lef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817" cy="139976"/>
                        </a:xfrm>
                        <a:prstGeom prst="leftArrow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2B648" id="Arrow: Left 31" o:spid="_x0000_s1026" type="#_x0000_t66" style="position:absolute;margin-left:148.15pt;margin-top:121.35pt;width:27pt;height:11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" adj="4410" fillcolor="#002060" stroked="f">
                <v:shadow on="t" color="black" opacity="22937f" origin=",.5" offset="0,.63889mm"/>
              </v:shape>
            </w:pict>
          </mc:Fallback>
        </mc:AlternateContent>
      </w:r>
      <w:r w:rsidR="000E08CB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82F12A1" wp14:editId="471F1D30">
                <wp:simplePos x="0" y="0"/>
                <wp:positionH relativeFrom="column">
                  <wp:posOffset>2140585</wp:posOffset>
                </wp:positionH>
                <wp:positionV relativeFrom="paragraph">
                  <wp:posOffset>487680</wp:posOffset>
                </wp:positionV>
                <wp:extent cx="2200275" cy="3067050"/>
                <wp:effectExtent l="57150" t="19050" r="85725" b="952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067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08296" id="Rectangle 10" o:spid="_x0000_s1026" style="position:absolute;margin-left:168.55pt;margin-top:38.4pt;width:173.25pt;height:241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" fillcolor="#cce1f3 [671]" strokecolor="black [3213]">
                <v:shadow on="t" color="black" opacity="22937f" origin=",.5" offset="0,.63889mm"/>
              </v:rect>
            </w:pict>
          </mc:Fallback>
        </mc:AlternateContent>
      </w:r>
      <w:r w:rsidR="000E08CB">
        <w:rPr>
          <w:noProof/>
        </w:rPr>
        <mc:AlternateContent>
          <mc:Choice Requires="wps">
            <w:drawing>
              <wp:anchor distT="45720" distB="45720" distL="114300" distR="114300" simplePos="0" relativeHeight="251927552" behindDoc="0" locked="0" layoutInCell="1" allowOverlap="1" wp14:anchorId="1627E348" wp14:editId="42B54397">
                <wp:simplePos x="0" y="0"/>
                <wp:positionH relativeFrom="column">
                  <wp:posOffset>2188845</wp:posOffset>
                </wp:positionH>
                <wp:positionV relativeFrom="paragraph">
                  <wp:posOffset>2945130</wp:posOffset>
                </wp:positionV>
                <wp:extent cx="2085975" cy="561975"/>
                <wp:effectExtent l="0" t="0" r="9525" b="95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561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1A553" w14:textId="36DF81CF" w:rsidR="003C7272" w:rsidRPr="003C7272" w:rsidRDefault="006A7B59" w:rsidP="003C72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7E348" id="_x0000_s1039" type="#_x0000_t202" style="position:absolute;left:0;text-align:left;margin-left:172.35pt;margin-top:231.9pt;width:164.25pt;height:44.25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" fillcolor="#f2f2f2 [3052]" stroked="f">
                <v:textbox>
                  <w:txbxContent>
                    <w:p w14:paraId="3371A553" w14:textId="36DF81CF" w:rsidR="003C7272" w:rsidRPr="003C7272" w:rsidRDefault="006A7B59" w:rsidP="003C727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08CB">
        <w:rPr>
          <w:noProof/>
        </w:rPr>
        <mc:AlternateContent>
          <mc:Choice Requires="wps">
            <w:drawing>
              <wp:anchor distT="45720" distB="45720" distL="114300" distR="114300" simplePos="0" relativeHeight="251925504" behindDoc="0" locked="0" layoutInCell="1" allowOverlap="1" wp14:anchorId="728E036B" wp14:editId="3EEEDA76">
                <wp:simplePos x="0" y="0"/>
                <wp:positionH relativeFrom="column">
                  <wp:posOffset>2198370</wp:posOffset>
                </wp:positionH>
                <wp:positionV relativeFrom="paragraph">
                  <wp:posOffset>2345055</wp:posOffset>
                </wp:positionV>
                <wp:extent cx="2085975" cy="561975"/>
                <wp:effectExtent l="0" t="0" r="9525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561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8D591" w14:textId="67BFBC83" w:rsidR="003C7272" w:rsidRPr="003C7272" w:rsidRDefault="006A7B59" w:rsidP="003C72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E036B" id="_x0000_s1040" type="#_x0000_t202" style="position:absolute;left:0;text-align:left;margin-left:173.1pt;margin-top:184.65pt;width:164.25pt;height:44.25pt;z-index:251925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" fillcolor="#f2f2f2 [3052]" stroked="f">
                <v:textbox>
                  <w:txbxContent>
                    <w:p w14:paraId="7338D591" w14:textId="67BFBC83" w:rsidR="003C7272" w:rsidRPr="003C7272" w:rsidRDefault="006A7B59" w:rsidP="003C727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08CB">
        <w:rPr>
          <w:noProof/>
        </w:rPr>
        <mc:AlternateContent>
          <mc:Choice Requires="wps">
            <w:drawing>
              <wp:anchor distT="45720" distB="45720" distL="114300" distR="114300" simplePos="0" relativeHeight="251923456" behindDoc="0" locked="0" layoutInCell="1" allowOverlap="1" wp14:anchorId="63A4DBFB" wp14:editId="6C3FBC34">
                <wp:simplePos x="0" y="0"/>
                <wp:positionH relativeFrom="column">
                  <wp:posOffset>2198370</wp:posOffset>
                </wp:positionH>
                <wp:positionV relativeFrom="paragraph">
                  <wp:posOffset>1735455</wp:posOffset>
                </wp:positionV>
                <wp:extent cx="2085975" cy="561975"/>
                <wp:effectExtent l="0" t="0" r="9525" b="95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561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0C298" w14:textId="0F1E7203" w:rsidR="003C7272" w:rsidRPr="003C7272" w:rsidRDefault="003C7272" w:rsidP="003C72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DBFB" id="_x0000_s1041" type="#_x0000_t202" style="position:absolute;left:0;text-align:left;margin-left:173.1pt;margin-top:136.65pt;width:164.25pt;height:44.25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" fillcolor="#f2f2f2 [3052]" stroked="f">
                <v:textbox>
                  <w:txbxContent>
                    <w:p w14:paraId="3810C298" w14:textId="0F1E7203" w:rsidR="003C7272" w:rsidRPr="003C7272" w:rsidRDefault="003C7272" w:rsidP="003C727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SHOP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08CB">
        <w:rPr>
          <w:noProof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21F27241" wp14:editId="642400D6">
                <wp:simplePos x="0" y="0"/>
                <wp:positionH relativeFrom="column">
                  <wp:posOffset>2198370</wp:posOffset>
                </wp:positionH>
                <wp:positionV relativeFrom="paragraph">
                  <wp:posOffset>1125855</wp:posOffset>
                </wp:positionV>
                <wp:extent cx="2085975" cy="561975"/>
                <wp:effectExtent l="0" t="0" r="9525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561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56226" w14:textId="51559139" w:rsidR="003C7272" w:rsidRPr="003C7272" w:rsidRDefault="003C7272" w:rsidP="003C72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C7272">
                              <w:rPr>
                                <w:sz w:val="28"/>
                                <w:szCs w:val="28"/>
                              </w:rPr>
                              <w:t>WHY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27241" id="_x0000_s1042" type="#_x0000_t202" style="position:absolute;left:0;text-align:left;margin-left:173.1pt;margin-top:88.65pt;width:164.25pt;height:44.25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" fillcolor="#f2f2f2 [3052]" stroked="f">
                <v:textbox>
                  <w:txbxContent>
                    <w:p w14:paraId="35156226" w14:textId="51559139" w:rsidR="003C7272" w:rsidRPr="003C7272" w:rsidRDefault="003C7272" w:rsidP="003C727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C7272">
                        <w:rPr>
                          <w:sz w:val="28"/>
                          <w:szCs w:val="28"/>
                        </w:rPr>
                        <w:t>WHY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08CB">
        <w:rPr>
          <w:noProof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3A54BD33" wp14:editId="126BCF0A">
                <wp:simplePos x="0" y="0"/>
                <wp:positionH relativeFrom="column">
                  <wp:posOffset>2179320</wp:posOffset>
                </wp:positionH>
                <wp:positionV relativeFrom="paragraph">
                  <wp:posOffset>516255</wp:posOffset>
                </wp:positionV>
                <wp:extent cx="2085975" cy="2476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09769" w14:textId="7AE5F5CD" w:rsidR="003C7272" w:rsidRPr="003C7272" w:rsidRDefault="003C7272" w:rsidP="003C727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3C7272">
                              <w:rPr>
                                <w:sz w:val="14"/>
                                <w:szCs w:val="14"/>
                              </w:rPr>
                              <w:t xml:space="preserve">LOGO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          </w:t>
                            </w:r>
                            <w:r w:rsidRPr="003C7272">
                              <w:rPr>
                                <w:sz w:val="14"/>
                                <w:szCs w:val="14"/>
                              </w:rPr>
                              <w:t xml:space="preserve">NOTE      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3C7272">
                              <w:rPr>
                                <w:sz w:val="14"/>
                                <w:szCs w:val="14"/>
                              </w:rPr>
                              <w:t xml:space="preserve">  SEARCH BA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4BD33" id="_x0000_s1043" type="#_x0000_t202" style="position:absolute;left:0;text-align:left;margin-left:171.6pt;margin-top:40.65pt;width:164.25pt;height:19.5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" filled="f" stroked="f">
                <v:textbox>
                  <w:txbxContent>
                    <w:p w14:paraId="5A309769" w14:textId="7AE5F5CD" w:rsidR="003C7272" w:rsidRPr="003C7272" w:rsidRDefault="003C7272" w:rsidP="003C7272">
                      <w:pPr>
                        <w:rPr>
                          <w:sz w:val="14"/>
                          <w:szCs w:val="14"/>
                        </w:rPr>
                      </w:pPr>
                      <w:r w:rsidRPr="003C7272">
                        <w:rPr>
                          <w:sz w:val="14"/>
                          <w:szCs w:val="14"/>
                        </w:rPr>
                        <w:t xml:space="preserve">LOGO   </w:t>
                      </w:r>
                      <w:r>
                        <w:rPr>
                          <w:sz w:val="14"/>
                          <w:szCs w:val="14"/>
                        </w:rPr>
                        <w:t xml:space="preserve">                  </w:t>
                      </w:r>
                      <w:r w:rsidRPr="003C7272">
                        <w:rPr>
                          <w:sz w:val="14"/>
                          <w:szCs w:val="14"/>
                        </w:rPr>
                        <w:t xml:space="preserve">NOTE         </w:t>
                      </w:r>
                      <w:r>
                        <w:rPr>
                          <w:sz w:val="14"/>
                          <w:szCs w:val="14"/>
                        </w:rPr>
                        <w:t xml:space="preserve">    </w:t>
                      </w:r>
                      <w:r w:rsidRPr="003C7272">
                        <w:rPr>
                          <w:sz w:val="14"/>
                          <w:szCs w:val="14"/>
                        </w:rPr>
                        <w:t xml:space="preserve">  SEARCH BA</w:t>
                      </w:r>
                      <w:r>
                        <w:rPr>
                          <w:sz w:val="14"/>
                          <w:szCs w:val="14"/>
                        </w:rP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08CB">
        <w:rPr>
          <w:noProof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1E45E7F6" wp14:editId="1AF5F492">
                <wp:simplePos x="0" y="0"/>
                <wp:positionH relativeFrom="column">
                  <wp:posOffset>2160435</wp:posOffset>
                </wp:positionH>
                <wp:positionV relativeFrom="paragraph">
                  <wp:posOffset>802226</wp:posOffset>
                </wp:positionV>
                <wp:extent cx="2085975" cy="2476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667EB" w14:textId="7C1B3375" w:rsidR="003C7272" w:rsidRPr="003C7272" w:rsidRDefault="003C7272" w:rsidP="003C727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WHY </w:t>
                            </w:r>
                            <w:r w:rsidRPr="003C7272">
                              <w:rPr>
                                <w:sz w:val="14"/>
                                <w:szCs w:val="14"/>
                              </w:rPr>
                              <w:t xml:space="preserve">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            SHOP</w:t>
                            </w:r>
                            <w:r w:rsidRPr="003C7272">
                              <w:rPr>
                                <w:sz w:val="14"/>
                                <w:szCs w:val="14"/>
                              </w:rPr>
                              <w:t xml:space="preserve">      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3C7272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5E7F6" id="_x0000_s1044" type="#_x0000_t202" style="position:absolute;left:0;text-align:left;margin-left:170.1pt;margin-top:63.15pt;width:164.25pt;height:19.5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" filled="f" stroked="f">
                <v:textbox>
                  <w:txbxContent>
                    <w:p w14:paraId="329667EB" w14:textId="7C1B3375" w:rsidR="003C7272" w:rsidRPr="003C7272" w:rsidRDefault="003C7272" w:rsidP="003C727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WHY </w:t>
                      </w:r>
                      <w:r w:rsidRPr="003C7272">
                        <w:rPr>
                          <w:sz w:val="14"/>
                          <w:szCs w:val="14"/>
                        </w:rPr>
                        <w:t xml:space="preserve">   </w:t>
                      </w:r>
                      <w:r>
                        <w:rPr>
                          <w:sz w:val="14"/>
                          <w:szCs w:val="14"/>
                        </w:rPr>
                        <w:t xml:space="preserve">                    SHOP</w:t>
                      </w:r>
                      <w:r w:rsidRPr="003C7272">
                        <w:rPr>
                          <w:sz w:val="14"/>
                          <w:szCs w:val="14"/>
                        </w:rPr>
                        <w:t xml:space="preserve">         </w:t>
                      </w:r>
                      <w:r>
                        <w:rPr>
                          <w:sz w:val="14"/>
                          <w:szCs w:val="14"/>
                        </w:rPr>
                        <w:t xml:space="preserve">    </w:t>
                      </w:r>
                      <w:r w:rsidRPr="003C7272">
                        <w:rPr>
                          <w:sz w:val="14"/>
                          <w:szCs w:val="14"/>
                        </w:rPr>
                        <w:t xml:space="preserve">  </w:t>
                      </w:r>
                      <w:r>
                        <w:rPr>
                          <w:sz w:val="14"/>
                          <w:szCs w:val="14"/>
                        </w:rPr>
                        <w:t>CONTACT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0847A5" w14:textId="6EECF8AB" w:rsidR="00E7212A" w:rsidRPr="00E7212A" w:rsidRDefault="00E7212A" w:rsidP="00E7212A"/>
    <w:p w14:paraId="140CA598" w14:textId="51D3922A" w:rsidR="00E7212A" w:rsidRPr="00E7212A" w:rsidRDefault="00B47717" w:rsidP="00E7212A"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800B35C" wp14:editId="3D5EE985">
                <wp:simplePos x="0" y="0"/>
                <wp:positionH relativeFrom="column">
                  <wp:posOffset>3898965</wp:posOffset>
                </wp:positionH>
                <wp:positionV relativeFrom="paragraph">
                  <wp:posOffset>1124422</wp:posOffset>
                </wp:positionV>
                <wp:extent cx="899696" cy="126704"/>
                <wp:effectExtent l="233997" t="0" r="249238" b="1587"/>
                <wp:wrapNone/>
                <wp:docPr id="198" name="Arrow: Lef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81257">
                          <a:off x="0" y="0"/>
                          <a:ext cx="899696" cy="126704"/>
                        </a:xfrm>
                        <a:prstGeom prst="leftArrow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BDEB8" id="Arrow: Left 198" o:spid="_x0000_s1026" type="#_x0000_t66" style="position:absolute;margin-left:307pt;margin-top:88.55pt;width:70.85pt;height:10pt;rotation:8280754fd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" adj="1521" fillcolor="#002060" stroked="f">
                <v:shadow on="t" color="black" opacity="22937f" origin=",.5" offset="0,.63889mm"/>
              </v:shape>
            </w:pict>
          </mc:Fallback>
        </mc:AlternateContent>
      </w:r>
    </w:p>
    <w:p w14:paraId="6C13043F" w14:textId="3096C46C" w:rsidR="00E7212A" w:rsidRPr="00E7212A" w:rsidRDefault="00E7212A" w:rsidP="00E7212A"/>
    <w:p w14:paraId="22FA2D7E" w14:textId="72AFEE79" w:rsidR="00E7212A" w:rsidRPr="00E7212A" w:rsidRDefault="00E7212A" w:rsidP="00E7212A"/>
    <w:p w14:paraId="625C7E88" w14:textId="116F1AE0" w:rsidR="00E7212A" w:rsidRPr="00E7212A" w:rsidRDefault="00E7212A" w:rsidP="00E7212A"/>
    <w:p w14:paraId="6E66B354" w14:textId="74FA80F1" w:rsidR="00E7212A" w:rsidRPr="00E7212A" w:rsidRDefault="00E7212A" w:rsidP="00E7212A"/>
    <w:p w14:paraId="49319F40" w14:textId="0FB74447" w:rsidR="00E7212A" w:rsidRPr="00E7212A" w:rsidRDefault="00E7212A" w:rsidP="00E7212A"/>
    <w:p w14:paraId="04C30C19" w14:textId="1A994289" w:rsidR="00E7212A" w:rsidRPr="00E7212A" w:rsidRDefault="00E7212A" w:rsidP="00E7212A"/>
    <w:p w14:paraId="10CBE3DA" w14:textId="5BA7D8CB" w:rsidR="00E7212A" w:rsidRPr="00E7212A" w:rsidRDefault="00E7212A" w:rsidP="00E7212A"/>
    <w:p w14:paraId="32A656BD" w14:textId="442E3D1B" w:rsidR="008B3CB1" w:rsidRDefault="00E7212A" w:rsidP="00712C22">
      <w:pPr>
        <w:tabs>
          <w:tab w:val="left" w:pos="2010"/>
        </w:tabs>
      </w:pPr>
      <w:r>
        <w:tab/>
      </w:r>
    </w:p>
    <w:p w14:paraId="3CEB1E88" w14:textId="77777777" w:rsidR="00E225BA" w:rsidRDefault="00E225BA" w:rsidP="00712C22">
      <w:pPr>
        <w:tabs>
          <w:tab w:val="left" w:pos="2010"/>
        </w:tabs>
      </w:pPr>
    </w:p>
    <w:p w14:paraId="4FC0642D" w14:textId="77777777" w:rsidR="008B3CB1" w:rsidRDefault="008B3CB1" w:rsidP="00E7212A">
      <w:pPr>
        <w:tabs>
          <w:tab w:val="left" w:pos="2010"/>
        </w:tabs>
      </w:pPr>
    </w:p>
    <w:p w14:paraId="56B12F0F" w14:textId="19FC85E1" w:rsidR="00E7212A" w:rsidRPr="003C49C5" w:rsidRDefault="003C49C5" w:rsidP="00E7212A">
      <w:pPr>
        <w:pStyle w:val="Heading1"/>
        <w:rPr>
          <w:b/>
          <w:bCs/>
          <w:sz w:val="52"/>
          <w:szCs w:val="200"/>
        </w:rPr>
      </w:pPr>
      <w:r w:rsidRPr="003C49C5">
        <w:rPr>
          <w:b/>
          <w:bCs/>
          <w:sz w:val="40"/>
          <w:szCs w:val="144"/>
        </w:rPr>
        <w:lastRenderedPageBreak/>
        <w:t>Technicalities</w:t>
      </w:r>
    </w:p>
    <w:p w14:paraId="6AAC95E5" w14:textId="07A8B673" w:rsidR="00E7212A" w:rsidRDefault="0094519F">
      <w:pPr>
        <w:spacing w:line="276" w:lineRule="auto"/>
      </w:pPr>
      <w:r w:rsidRPr="003C49C5">
        <w:rPr>
          <w:b/>
          <w:bCs/>
          <w:noProof/>
          <w:sz w:val="40"/>
          <w:szCs w:val="144"/>
        </w:rPr>
        <mc:AlternateContent>
          <mc:Choice Requires="wps">
            <w:drawing>
              <wp:anchor distT="45720" distB="45720" distL="114300" distR="114300" simplePos="0" relativeHeight="251992064" behindDoc="0" locked="0" layoutInCell="1" allowOverlap="1" wp14:anchorId="54829CC5" wp14:editId="5618A64B">
                <wp:simplePos x="0" y="0"/>
                <wp:positionH relativeFrom="margin">
                  <wp:align>left</wp:align>
                </wp:positionH>
                <wp:positionV relativeFrom="paragraph">
                  <wp:posOffset>243840</wp:posOffset>
                </wp:positionV>
                <wp:extent cx="6419850" cy="7573645"/>
                <wp:effectExtent l="0" t="0" r="0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75739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8A362" w14:textId="48DE5C5E" w:rsidR="008B3CB1" w:rsidRDefault="008B3CB1" w:rsidP="00E7212A">
                            <w:pPr>
                              <w:rPr>
                                <w:color w:val="000000" w:themeColor="text1"/>
                                <w:sz w:val="22"/>
                                <w:u w:val="single"/>
                              </w:rPr>
                            </w:pPr>
                            <w:r w:rsidRPr="0094519F">
                              <w:rPr>
                                <w:color w:val="0070C0"/>
                                <w:sz w:val="22"/>
                                <w:u w:val="single"/>
                              </w:rPr>
                              <w:t xml:space="preserve">Smart stitches </w:t>
                            </w:r>
                            <w:r w:rsidRPr="0094519F">
                              <w:rPr>
                                <w:color w:val="000000" w:themeColor="text1"/>
                                <w:sz w:val="22"/>
                                <w:u w:val="single"/>
                              </w:rPr>
                              <w:t>Front-end:</w:t>
                            </w:r>
                          </w:p>
                          <w:p w14:paraId="158A6009" w14:textId="7438C16B" w:rsidR="003101D3" w:rsidRPr="0094519F" w:rsidRDefault="003101D3" w:rsidP="00E7212A">
                            <w:pPr>
                              <w:rPr>
                                <w:color w:val="0070C0"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u w:val="single"/>
                              </w:rPr>
                              <w:t xml:space="preserve">In 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2"/>
                                <w:u w:val="single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2"/>
                                <w:u w:val="single"/>
                              </w:rPr>
                              <w:t>:</w:t>
                            </w:r>
                          </w:p>
                          <w:p w14:paraId="13C02A08" w14:textId="27DA6F83" w:rsidR="005B09EF" w:rsidRPr="00D05141" w:rsidRDefault="008B3CB1" w:rsidP="00D0514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051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Folder Assets: </w:t>
                            </w:r>
                            <w:r w:rsidR="000E1FB2" w:rsidRPr="00D051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including</w:t>
                            </w:r>
                            <w:r w:rsidR="0094519F" w:rsidRPr="00D051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Photos/Logos</w:t>
                            </w:r>
                          </w:p>
                          <w:p w14:paraId="6FC3B8A6" w14:textId="5A5D36BD" w:rsidR="008B3CB1" w:rsidRPr="00E225BA" w:rsidRDefault="000E1FB2" w:rsidP="00D0514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 xml:space="preserve">Background-images: images of section contact us &amp; footer image </w:t>
                            </w:r>
                          </w:p>
                          <w:p w14:paraId="33C4271A" w14:textId="13AFCD21" w:rsidR="000E1FB2" w:rsidRPr="00E225BA" w:rsidRDefault="000E1FB2" w:rsidP="00D0514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 xml:space="preserve">Banner-icons: </w:t>
                            </w:r>
                            <w:r w:rsidR="005B09EF" w:rsidRPr="00E225BA">
                              <w:rPr>
                                <w:color w:val="000000" w:themeColor="text1"/>
                                <w:sz w:val="22"/>
                              </w:rPr>
                              <w:t>logo and searching icon</w:t>
                            </w:r>
                          </w:p>
                          <w:p w14:paraId="143FDC4D" w14:textId="74E86D23" w:rsidR="0094519F" w:rsidRPr="00E225BA" w:rsidRDefault="0094519F" w:rsidP="00D0514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footer</w:t>
                            </w:r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 xml:space="preserve">-icons: </w:t>
                            </w:r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social media icons</w:t>
                            </w:r>
                          </w:p>
                          <w:p w14:paraId="6D5C83C0" w14:textId="77777777" w:rsidR="0094519F" w:rsidRDefault="0094519F" w:rsidP="000E1FB2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</w:p>
                          <w:p w14:paraId="62672540" w14:textId="75DB96CA" w:rsidR="0094519F" w:rsidRPr="00D05141" w:rsidRDefault="0094519F" w:rsidP="00D0514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051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Folder </w:t>
                            </w:r>
                            <w:r w:rsidRPr="00712C22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Components</w:t>
                            </w:r>
                            <w:r w:rsidRPr="00D051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including: </w:t>
                            </w:r>
                          </w:p>
                          <w:p w14:paraId="007F07BE" w14:textId="0DF83FF2" w:rsidR="00D05141" w:rsidRPr="00E225BA" w:rsidRDefault="0094519F" w:rsidP="00D0514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banner</w:t>
                            </w:r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="00D05141" w:rsidRPr="00E225BA">
                              <w:rPr>
                                <w:color w:val="000000" w:themeColor="text1"/>
                                <w:sz w:val="22"/>
                              </w:rPr>
                              <w:t>:folder</w:t>
                            </w:r>
                            <w:proofErr w:type="gramEnd"/>
                          </w:p>
                          <w:p w14:paraId="3D97F437" w14:textId="78581A3C" w:rsidR="00D05141" w:rsidRPr="00E225BA" w:rsidRDefault="00D05141" w:rsidP="00D0514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file :</w:t>
                            </w:r>
                            <w:proofErr w:type="gramEnd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 xml:space="preserve"> Banner.tsx</w:t>
                            </w:r>
                          </w:p>
                          <w:p w14:paraId="66F3710C" w14:textId="48EA0413" w:rsidR="00D05141" w:rsidRPr="00E225BA" w:rsidRDefault="00D05141" w:rsidP="00D0514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file :</w:t>
                            </w:r>
                            <w:proofErr w:type="gramEnd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Banner.css</w:t>
                            </w:r>
                          </w:p>
                          <w:p w14:paraId="4ECB35AD" w14:textId="2FF3B131" w:rsidR="0094519F" w:rsidRPr="00E225BA" w:rsidRDefault="00D05141" w:rsidP="00D0514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Header :</w:t>
                            </w:r>
                            <w:proofErr w:type="gramEnd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 xml:space="preserve"> folder</w:t>
                            </w:r>
                          </w:p>
                          <w:p w14:paraId="6A25C5F7" w14:textId="465A138D" w:rsidR="00D05141" w:rsidRPr="00E225BA" w:rsidRDefault="00D05141" w:rsidP="003101D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file :</w:t>
                            </w:r>
                            <w:proofErr w:type="gramEnd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 xml:space="preserve"> Header.tsx</w:t>
                            </w:r>
                          </w:p>
                          <w:p w14:paraId="46288606" w14:textId="0A141D45" w:rsidR="00D05141" w:rsidRPr="00E225BA" w:rsidRDefault="00D05141" w:rsidP="003101D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file :</w:t>
                            </w:r>
                            <w:proofErr w:type="gramEnd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Header.css</w:t>
                            </w:r>
                          </w:p>
                          <w:p w14:paraId="40B389CD" w14:textId="77777777" w:rsidR="00D05141" w:rsidRPr="00D05141" w:rsidRDefault="00D05141" w:rsidP="00D05141">
                            <w:pPr>
                              <w:spacing w:after="0"/>
                              <w:ind w:left="1440"/>
                              <w:rPr>
                                <w:sz w:val="22"/>
                              </w:rPr>
                            </w:pPr>
                          </w:p>
                          <w:p w14:paraId="65998D26" w14:textId="610415D8" w:rsidR="00D05141" w:rsidRDefault="00D05141" w:rsidP="00D0514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051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Folder </w:t>
                            </w:r>
                            <w:r w:rsidRPr="00712C22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Pages</w:t>
                            </w:r>
                            <w:r w:rsidRPr="00D051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including: </w:t>
                            </w:r>
                          </w:p>
                          <w:p w14:paraId="0F17D482" w14:textId="0CF4C0AD" w:rsidR="00D05141" w:rsidRPr="00E225BA" w:rsidRDefault="00712C22" w:rsidP="00D0514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WhySmartStitches</w:t>
                            </w:r>
                            <w:r w:rsidR="00D05141" w:rsidRPr="00E225BA">
                              <w:rPr>
                                <w:color w:val="000000" w:themeColor="text1"/>
                                <w:sz w:val="22"/>
                              </w:rPr>
                              <w:t xml:space="preserve"> :folder</w:t>
                            </w:r>
                            <w:proofErr w:type="gramEnd"/>
                          </w:p>
                          <w:p w14:paraId="20403481" w14:textId="76129CA1" w:rsidR="00D05141" w:rsidRPr="00E225BA" w:rsidRDefault="00D05141" w:rsidP="003101D3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file :</w:t>
                            </w:r>
                            <w:proofErr w:type="gramEnd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="00712C22" w:rsidRPr="00E225BA">
                              <w:rPr>
                                <w:color w:val="000000" w:themeColor="text1"/>
                                <w:sz w:val="22"/>
                              </w:rPr>
                              <w:t>WhySmartStitches</w:t>
                            </w:r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.tsx</w:t>
                            </w:r>
                          </w:p>
                          <w:p w14:paraId="5A2AF1F5" w14:textId="257E71BC" w:rsidR="00D05141" w:rsidRPr="00E225BA" w:rsidRDefault="00D05141" w:rsidP="003101D3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file :</w:t>
                            </w:r>
                            <w:proofErr w:type="gramEnd"/>
                            <w:r w:rsidR="00712C22" w:rsidRPr="00E225BA">
                              <w:rPr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="00712C22" w:rsidRPr="00E225BA">
                              <w:rPr>
                                <w:color w:val="000000" w:themeColor="text1"/>
                                <w:sz w:val="22"/>
                              </w:rPr>
                              <w:t>WhySmartStitches</w:t>
                            </w:r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.css</w:t>
                            </w:r>
                          </w:p>
                          <w:p w14:paraId="3C912D94" w14:textId="5723C938" w:rsidR="00D05141" w:rsidRPr="00E225BA" w:rsidRDefault="00712C22" w:rsidP="00D0514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Shop</w:t>
                            </w:r>
                            <w:r w:rsidR="00D05141" w:rsidRPr="00E225BA">
                              <w:rPr>
                                <w:color w:val="000000" w:themeColor="text1"/>
                                <w:sz w:val="22"/>
                              </w:rPr>
                              <w:t xml:space="preserve"> :</w:t>
                            </w:r>
                            <w:proofErr w:type="gramEnd"/>
                            <w:r w:rsidR="00D05141" w:rsidRPr="00E225BA">
                              <w:rPr>
                                <w:color w:val="000000" w:themeColor="text1"/>
                                <w:sz w:val="22"/>
                              </w:rPr>
                              <w:t xml:space="preserve"> folder</w:t>
                            </w:r>
                          </w:p>
                          <w:p w14:paraId="288E5DFC" w14:textId="00DEF10E" w:rsidR="00D05141" w:rsidRPr="00E225BA" w:rsidRDefault="00D05141" w:rsidP="003101D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file :</w:t>
                            </w:r>
                            <w:proofErr w:type="gramEnd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="00712C22" w:rsidRPr="00E225BA">
                              <w:rPr>
                                <w:color w:val="000000" w:themeColor="text1"/>
                                <w:sz w:val="22"/>
                              </w:rPr>
                              <w:t>Shop</w:t>
                            </w:r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.tsx</w:t>
                            </w:r>
                          </w:p>
                          <w:p w14:paraId="78B85081" w14:textId="28A38455" w:rsidR="00D05141" w:rsidRPr="00E225BA" w:rsidRDefault="00D05141" w:rsidP="003101D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file :</w:t>
                            </w:r>
                            <w:proofErr w:type="gramEnd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="00712C22" w:rsidRPr="00E225BA">
                              <w:rPr>
                                <w:color w:val="000000" w:themeColor="text1"/>
                                <w:sz w:val="22"/>
                              </w:rPr>
                              <w:t>Shop</w:t>
                            </w:r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.css</w:t>
                            </w:r>
                          </w:p>
                          <w:p w14:paraId="0E95CF43" w14:textId="68CB3C3D" w:rsidR="00712C22" w:rsidRPr="00E225BA" w:rsidRDefault="00712C22" w:rsidP="00712C2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ContactUs</w:t>
                            </w:r>
                            <w:proofErr w:type="spellEnd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 xml:space="preserve"> :folder</w:t>
                            </w:r>
                            <w:proofErr w:type="gramEnd"/>
                          </w:p>
                          <w:p w14:paraId="243CE8E0" w14:textId="0B3B1B2B" w:rsidR="00712C22" w:rsidRPr="00E225BA" w:rsidRDefault="00712C22" w:rsidP="003101D3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file :</w:t>
                            </w:r>
                            <w:proofErr w:type="gramEnd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ContactUs.tsx</w:t>
                            </w:r>
                            <w:proofErr w:type="spellEnd"/>
                          </w:p>
                          <w:p w14:paraId="4FBEA14E" w14:textId="409A2A9F" w:rsidR="00712C22" w:rsidRPr="00E225BA" w:rsidRDefault="00712C22" w:rsidP="003101D3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file :</w:t>
                            </w:r>
                            <w:proofErr w:type="gramEnd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 xml:space="preserve"> ContactUs.css</w:t>
                            </w:r>
                          </w:p>
                          <w:p w14:paraId="7561ED6D" w14:textId="77777777" w:rsidR="003101D3" w:rsidRPr="00D05141" w:rsidRDefault="003101D3" w:rsidP="007F05F8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spacing w:after="0"/>
                              <w:ind w:left="1800"/>
                              <w:jc w:val="left"/>
                              <w:rPr>
                                <w:sz w:val="22"/>
                              </w:rPr>
                            </w:pPr>
                          </w:p>
                          <w:p w14:paraId="2410799F" w14:textId="00443C32" w:rsidR="00712C22" w:rsidRDefault="00712C22" w:rsidP="00712C2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051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Folder </w:t>
                            </w:r>
                            <w:r w:rsidR="003101D3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Services</w:t>
                            </w:r>
                            <w:r w:rsidRPr="00D051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including: </w:t>
                            </w:r>
                          </w:p>
                          <w:p w14:paraId="27D39D5D" w14:textId="7F7CDE72" w:rsidR="00712C22" w:rsidRPr="00E225BA" w:rsidRDefault="003101D3" w:rsidP="003101D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http-</w:t>
                            </w:r>
                            <w:proofErr w:type="spellStart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comon.ts</w:t>
                            </w:r>
                            <w:proofErr w:type="spellEnd"/>
                          </w:p>
                          <w:p w14:paraId="7C48C6EF" w14:textId="4D153AB9" w:rsidR="00712C22" w:rsidRPr="00E225BA" w:rsidRDefault="003101D3" w:rsidP="003101D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productservice.ts</w:t>
                            </w:r>
                            <w:proofErr w:type="spellEnd"/>
                          </w:p>
                          <w:p w14:paraId="427AB142" w14:textId="77777777" w:rsidR="007F05F8" w:rsidRPr="00D05141" w:rsidRDefault="007F05F8" w:rsidP="003101D3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spacing w:after="0"/>
                              <w:jc w:val="left"/>
                              <w:rPr>
                                <w:sz w:val="22"/>
                              </w:rPr>
                            </w:pPr>
                          </w:p>
                          <w:p w14:paraId="31C2BD29" w14:textId="4D602ADD" w:rsidR="007F05F8" w:rsidRDefault="007F05F8" w:rsidP="007F05F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051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Folder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tore</w:t>
                            </w:r>
                            <w:r w:rsidRPr="00D051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including: </w:t>
                            </w:r>
                          </w:p>
                          <w:p w14:paraId="420E9C57" w14:textId="4DF04029" w:rsidR="007F05F8" w:rsidRPr="00E225BA" w:rsidRDefault="007F05F8" w:rsidP="007F05F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Actions</w:t>
                            </w:r>
                          </w:p>
                          <w:p w14:paraId="14DA4C86" w14:textId="7C76B393" w:rsidR="007F05F8" w:rsidRPr="00E225BA" w:rsidRDefault="007F05F8" w:rsidP="007F05F8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ProductsAction</w:t>
                            </w:r>
                            <w:r w:rsidR="00D26931" w:rsidRPr="00E225BA">
                              <w:rPr>
                                <w:color w:val="000000" w:themeColor="text1"/>
                                <w:sz w:val="22"/>
                              </w:rPr>
                              <w:t>.ts</w:t>
                            </w:r>
                            <w:proofErr w:type="spellEnd"/>
                          </w:p>
                          <w:p w14:paraId="793A98B5" w14:textId="746553F5" w:rsidR="007F05F8" w:rsidRPr="00E225BA" w:rsidRDefault="007F05F8" w:rsidP="007F05F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Reducers</w:t>
                            </w:r>
                          </w:p>
                          <w:p w14:paraId="6E52D104" w14:textId="32EA1177" w:rsidR="007F05F8" w:rsidRPr="00E225BA" w:rsidRDefault="00D26931" w:rsidP="00D26931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Index.ts</w:t>
                            </w:r>
                            <w:proofErr w:type="spellEnd"/>
                          </w:p>
                          <w:p w14:paraId="58ACBE52" w14:textId="77F45CE2" w:rsidR="00D26931" w:rsidRPr="00E225BA" w:rsidRDefault="00D26931" w:rsidP="00D26931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productsReducers.ts</w:t>
                            </w:r>
                            <w:proofErr w:type="spellEnd"/>
                          </w:p>
                          <w:p w14:paraId="3393A2FF" w14:textId="7FA5C7E4" w:rsidR="007F05F8" w:rsidRPr="00E225BA" w:rsidRDefault="007F05F8" w:rsidP="007F05F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Selectors</w:t>
                            </w:r>
                          </w:p>
                          <w:p w14:paraId="15F26EC4" w14:textId="0DAB64C8" w:rsidR="00D26931" w:rsidRPr="00E225BA" w:rsidRDefault="00D26931" w:rsidP="00D26931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ProductsSelector.ts</w:t>
                            </w:r>
                            <w:proofErr w:type="spellEnd"/>
                          </w:p>
                          <w:p w14:paraId="5A47CD10" w14:textId="671F6795" w:rsidR="007F05F8" w:rsidRPr="00E225BA" w:rsidRDefault="007F05F8" w:rsidP="007F05F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Thunk</w:t>
                            </w:r>
                            <w:proofErr w:type="spellEnd"/>
                          </w:p>
                          <w:p w14:paraId="3AD5A45C" w14:textId="1F2A3419" w:rsidR="00D26931" w:rsidRPr="00E225BA" w:rsidRDefault="00D26931" w:rsidP="00D26931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productsThunk</w:t>
                            </w:r>
                            <w:proofErr w:type="spellEnd"/>
                          </w:p>
                          <w:p w14:paraId="311D6326" w14:textId="77777777" w:rsidR="00D26931" w:rsidRPr="00E225BA" w:rsidRDefault="00D26931" w:rsidP="00D26931">
                            <w:pPr>
                              <w:spacing w:after="0"/>
                              <w:ind w:left="2160"/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0B4FD847" w14:textId="5311D37F" w:rsidR="00D26931" w:rsidRPr="00E225BA" w:rsidRDefault="00D26931" w:rsidP="00D26931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E225BA">
                              <w:rPr>
                                <w:color w:val="000000" w:themeColor="text1"/>
                                <w:sz w:val="22"/>
                              </w:rPr>
                              <w:t>Store.ts</w:t>
                            </w:r>
                            <w:proofErr w:type="spellEnd"/>
                          </w:p>
                          <w:p w14:paraId="15B2FCEA" w14:textId="77777777" w:rsidR="007F05F8" w:rsidRPr="007F05F8" w:rsidRDefault="007F05F8" w:rsidP="007F05F8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spacing w:after="0"/>
                              <w:ind w:left="1800"/>
                              <w:jc w:val="left"/>
                              <w:rPr>
                                <w:sz w:val="22"/>
                              </w:rPr>
                            </w:pPr>
                          </w:p>
                          <w:p w14:paraId="74C6F0FB" w14:textId="77777777" w:rsidR="00D05141" w:rsidRPr="00D05141" w:rsidRDefault="00D05141" w:rsidP="00D05141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spacing w:after="0"/>
                              <w:ind w:left="720"/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E8C2159" w14:textId="13083FD0" w:rsidR="00D05141" w:rsidRDefault="00D05141" w:rsidP="00D05141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</w:p>
                          <w:p w14:paraId="3E84DCB7" w14:textId="77777777" w:rsidR="00D05141" w:rsidRPr="00D05141" w:rsidRDefault="00D05141" w:rsidP="00D05141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</w:p>
                          <w:p w14:paraId="0EC65B75" w14:textId="77777777" w:rsidR="00D05141" w:rsidRPr="00D05141" w:rsidRDefault="00D05141" w:rsidP="00D05141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</w:p>
                          <w:p w14:paraId="3B33DB10" w14:textId="1BAA603C" w:rsidR="00D05141" w:rsidRPr="00D05141" w:rsidRDefault="00D05141" w:rsidP="00D05141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spacing w:after="0"/>
                              <w:ind w:left="1080"/>
                              <w:jc w:val="left"/>
                              <w:rPr>
                                <w:sz w:val="22"/>
                              </w:rPr>
                            </w:pPr>
                          </w:p>
                          <w:p w14:paraId="0B1C2876" w14:textId="77777777" w:rsidR="000E1FB2" w:rsidRPr="003C49C5" w:rsidRDefault="000E1FB2" w:rsidP="00E7212A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29CC5" id="_x0000_s1045" type="#_x0000_t202" style="position:absolute;margin-left:0;margin-top:19.2pt;width:505.5pt;height:596.35pt;z-index:251992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" filled="f" stroked="f">
                <v:textbox>
                  <w:txbxContent>
                    <w:p w14:paraId="5458A362" w14:textId="48DE5C5E" w:rsidR="008B3CB1" w:rsidRDefault="008B3CB1" w:rsidP="00E7212A">
                      <w:pPr>
                        <w:rPr>
                          <w:color w:val="000000" w:themeColor="text1"/>
                          <w:sz w:val="22"/>
                          <w:u w:val="single"/>
                        </w:rPr>
                      </w:pPr>
                      <w:r w:rsidRPr="0094519F">
                        <w:rPr>
                          <w:color w:val="0070C0"/>
                          <w:sz w:val="22"/>
                          <w:u w:val="single"/>
                        </w:rPr>
                        <w:t xml:space="preserve">Smart stitches </w:t>
                      </w:r>
                      <w:r w:rsidRPr="0094519F">
                        <w:rPr>
                          <w:color w:val="000000" w:themeColor="text1"/>
                          <w:sz w:val="22"/>
                          <w:u w:val="single"/>
                        </w:rPr>
                        <w:t>Front-end:</w:t>
                      </w:r>
                    </w:p>
                    <w:p w14:paraId="158A6009" w14:textId="7438C16B" w:rsidR="003101D3" w:rsidRPr="0094519F" w:rsidRDefault="003101D3" w:rsidP="00E7212A">
                      <w:pPr>
                        <w:rPr>
                          <w:color w:val="0070C0"/>
                          <w:sz w:val="22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22"/>
                          <w:u w:val="single"/>
                        </w:rPr>
                        <w:t xml:space="preserve">In the </w:t>
                      </w:r>
                      <w:proofErr w:type="spellStart"/>
                      <w:r>
                        <w:rPr>
                          <w:color w:val="000000" w:themeColor="text1"/>
                          <w:sz w:val="22"/>
                          <w:u w:val="single"/>
                        </w:rPr>
                        <w:t>src</w:t>
                      </w:r>
                      <w:proofErr w:type="spellEnd"/>
                      <w:r>
                        <w:rPr>
                          <w:color w:val="000000" w:themeColor="text1"/>
                          <w:sz w:val="22"/>
                          <w:u w:val="single"/>
                        </w:rPr>
                        <w:t>:</w:t>
                      </w:r>
                    </w:p>
                    <w:p w14:paraId="13C02A08" w14:textId="27DA6F83" w:rsidR="005B09EF" w:rsidRPr="00D05141" w:rsidRDefault="008B3CB1" w:rsidP="00D0514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lef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05141">
                        <w:rPr>
                          <w:b/>
                          <w:bCs/>
                          <w:sz w:val="24"/>
                          <w:szCs w:val="24"/>
                        </w:rPr>
                        <w:t xml:space="preserve">Folder Assets: </w:t>
                      </w:r>
                      <w:r w:rsidR="000E1FB2" w:rsidRPr="00D05141">
                        <w:rPr>
                          <w:b/>
                          <w:bCs/>
                          <w:sz w:val="24"/>
                          <w:szCs w:val="24"/>
                        </w:rPr>
                        <w:t>including</w:t>
                      </w:r>
                      <w:r w:rsidR="0094519F" w:rsidRPr="00D0514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Photos/Logos</w:t>
                      </w:r>
                    </w:p>
                    <w:p w14:paraId="6FC3B8A6" w14:textId="5A5D36BD" w:rsidR="008B3CB1" w:rsidRPr="00E225BA" w:rsidRDefault="000E1FB2" w:rsidP="00D0514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r w:rsidRPr="00E225BA">
                        <w:rPr>
                          <w:color w:val="000000" w:themeColor="text1"/>
                          <w:sz w:val="22"/>
                        </w:rPr>
                        <w:t xml:space="preserve">Background-images: images of section contact us &amp; footer image </w:t>
                      </w:r>
                    </w:p>
                    <w:p w14:paraId="33C4271A" w14:textId="13AFCD21" w:rsidR="000E1FB2" w:rsidRPr="00E225BA" w:rsidRDefault="000E1FB2" w:rsidP="00D0514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r w:rsidRPr="00E225BA">
                        <w:rPr>
                          <w:color w:val="000000" w:themeColor="text1"/>
                          <w:sz w:val="22"/>
                        </w:rPr>
                        <w:t xml:space="preserve">Banner-icons: </w:t>
                      </w:r>
                      <w:r w:rsidR="005B09EF" w:rsidRPr="00E225BA">
                        <w:rPr>
                          <w:color w:val="000000" w:themeColor="text1"/>
                          <w:sz w:val="22"/>
                        </w:rPr>
                        <w:t>logo and searching icon</w:t>
                      </w:r>
                    </w:p>
                    <w:p w14:paraId="143FDC4D" w14:textId="74E86D23" w:rsidR="0094519F" w:rsidRPr="00E225BA" w:rsidRDefault="0094519F" w:rsidP="00D0514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r w:rsidRPr="00E225BA">
                        <w:rPr>
                          <w:color w:val="000000" w:themeColor="text1"/>
                          <w:sz w:val="22"/>
                        </w:rPr>
                        <w:t>footer</w:t>
                      </w:r>
                      <w:r w:rsidRPr="00E225BA">
                        <w:rPr>
                          <w:color w:val="000000" w:themeColor="text1"/>
                          <w:sz w:val="22"/>
                        </w:rPr>
                        <w:t xml:space="preserve">-icons: </w:t>
                      </w:r>
                      <w:r w:rsidRPr="00E225BA">
                        <w:rPr>
                          <w:color w:val="000000" w:themeColor="text1"/>
                          <w:sz w:val="22"/>
                        </w:rPr>
                        <w:t>social media icons</w:t>
                      </w:r>
                    </w:p>
                    <w:p w14:paraId="6D5C83C0" w14:textId="77777777" w:rsidR="0094519F" w:rsidRDefault="0094519F" w:rsidP="000E1FB2">
                      <w:pPr>
                        <w:spacing w:after="0"/>
                        <w:rPr>
                          <w:sz w:val="22"/>
                        </w:rPr>
                      </w:pPr>
                    </w:p>
                    <w:p w14:paraId="62672540" w14:textId="75DB96CA" w:rsidR="0094519F" w:rsidRPr="00D05141" w:rsidRDefault="0094519F" w:rsidP="00D0514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lef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05141">
                        <w:rPr>
                          <w:b/>
                          <w:bCs/>
                          <w:sz w:val="24"/>
                          <w:szCs w:val="24"/>
                        </w:rPr>
                        <w:t xml:space="preserve">Folder </w:t>
                      </w:r>
                      <w:r w:rsidRPr="00712C22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Components</w:t>
                      </w:r>
                      <w:r w:rsidRPr="00D0514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including: </w:t>
                      </w:r>
                    </w:p>
                    <w:p w14:paraId="007F07BE" w14:textId="0DF83FF2" w:rsidR="00D05141" w:rsidRPr="00E225BA" w:rsidRDefault="0094519F" w:rsidP="00D0514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proofErr w:type="gramStart"/>
                      <w:r w:rsidRPr="00E225BA">
                        <w:rPr>
                          <w:color w:val="000000" w:themeColor="text1"/>
                          <w:sz w:val="22"/>
                        </w:rPr>
                        <w:t>banner</w:t>
                      </w:r>
                      <w:r w:rsidRPr="00E225BA">
                        <w:rPr>
                          <w:color w:val="000000" w:themeColor="text1"/>
                          <w:sz w:val="22"/>
                        </w:rPr>
                        <w:t xml:space="preserve"> </w:t>
                      </w:r>
                      <w:r w:rsidR="00D05141" w:rsidRPr="00E225BA">
                        <w:rPr>
                          <w:color w:val="000000" w:themeColor="text1"/>
                          <w:sz w:val="22"/>
                        </w:rPr>
                        <w:t>:folder</w:t>
                      </w:r>
                      <w:proofErr w:type="gramEnd"/>
                    </w:p>
                    <w:p w14:paraId="3D97F437" w14:textId="78581A3C" w:rsidR="00D05141" w:rsidRPr="00E225BA" w:rsidRDefault="00D05141" w:rsidP="00D0514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proofErr w:type="gramStart"/>
                      <w:r w:rsidRPr="00E225BA">
                        <w:rPr>
                          <w:color w:val="000000" w:themeColor="text1"/>
                          <w:sz w:val="22"/>
                        </w:rPr>
                        <w:t>file :</w:t>
                      </w:r>
                      <w:proofErr w:type="gramEnd"/>
                      <w:r w:rsidRPr="00E225BA">
                        <w:rPr>
                          <w:color w:val="000000" w:themeColor="text1"/>
                          <w:sz w:val="22"/>
                        </w:rPr>
                        <w:t xml:space="preserve"> Banner.tsx</w:t>
                      </w:r>
                    </w:p>
                    <w:p w14:paraId="66F3710C" w14:textId="48EA0413" w:rsidR="00D05141" w:rsidRPr="00E225BA" w:rsidRDefault="00D05141" w:rsidP="00D0514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proofErr w:type="gramStart"/>
                      <w:r w:rsidRPr="00E225BA">
                        <w:rPr>
                          <w:color w:val="000000" w:themeColor="text1"/>
                          <w:sz w:val="22"/>
                        </w:rPr>
                        <w:t>file :</w:t>
                      </w:r>
                      <w:proofErr w:type="gramEnd"/>
                      <w:r w:rsidRPr="00E225BA">
                        <w:rPr>
                          <w:color w:val="000000" w:themeColor="text1"/>
                          <w:sz w:val="22"/>
                        </w:rPr>
                        <w:t>Banner.css</w:t>
                      </w:r>
                    </w:p>
                    <w:p w14:paraId="4ECB35AD" w14:textId="2FF3B131" w:rsidR="0094519F" w:rsidRPr="00E225BA" w:rsidRDefault="00D05141" w:rsidP="00D0514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proofErr w:type="gramStart"/>
                      <w:r w:rsidRPr="00E225BA">
                        <w:rPr>
                          <w:color w:val="000000" w:themeColor="text1"/>
                          <w:sz w:val="22"/>
                        </w:rPr>
                        <w:t>Header :</w:t>
                      </w:r>
                      <w:proofErr w:type="gramEnd"/>
                      <w:r w:rsidRPr="00E225BA">
                        <w:rPr>
                          <w:color w:val="000000" w:themeColor="text1"/>
                          <w:sz w:val="22"/>
                        </w:rPr>
                        <w:t xml:space="preserve"> folder</w:t>
                      </w:r>
                    </w:p>
                    <w:p w14:paraId="6A25C5F7" w14:textId="465A138D" w:rsidR="00D05141" w:rsidRPr="00E225BA" w:rsidRDefault="00D05141" w:rsidP="003101D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r w:rsidRPr="00E225BA">
                        <w:rPr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gramStart"/>
                      <w:r w:rsidRPr="00E225BA">
                        <w:rPr>
                          <w:color w:val="000000" w:themeColor="text1"/>
                          <w:sz w:val="22"/>
                        </w:rPr>
                        <w:t>file :</w:t>
                      </w:r>
                      <w:proofErr w:type="gramEnd"/>
                      <w:r w:rsidRPr="00E225BA">
                        <w:rPr>
                          <w:color w:val="000000" w:themeColor="text1"/>
                          <w:sz w:val="22"/>
                        </w:rPr>
                        <w:t xml:space="preserve"> Header.tsx</w:t>
                      </w:r>
                    </w:p>
                    <w:p w14:paraId="46288606" w14:textId="0A141D45" w:rsidR="00D05141" w:rsidRPr="00E225BA" w:rsidRDefault="00D05141" w:rsidP="003101D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proofErr w:type="gramStart"/>
                      <w:r w:rsidRPr="00E225BA">
                        <w:rPr>
                          <w:color w:val="000000" w:themeColor="text1"/>
                          <w:sz w:val="22"/>
                        </w:rPr>
                        <w:t>file :</w:t>
                      </w:r>
                      <w:proofErr w:type="gramEnd"/>
                      <w:r w:rsidRPr="00E225BA">
                        <w:rPr>
                          <w:color w:val="000000" w:themeColor="text1"/>
                          <w:sz w:val="22"/>
                        </w:rPr>
                        <w:t xml:space="preserve"> </w:t>
                      </w:r>
                      <w:r w:rsidRPr="00E225BA">
                        <w:rPr>
                          <w:color w:val="000000" w:themeColor="text1"/>
                          <w:sz w:val="22"/>
                        </w:rPr>
                        <w:t>Header.css</w:t>
                      </w:r>
                    </w:p>
                    <w:p w14:paraId="40B389CD" w14:textId="77777777" w:rsidR="00D05141" w:rsidRPr="00D05141" w:rsidRDefault="00D05141" w:rsidP="00D05141">
                      <w:pPr>
                        <w:spacing w:after="0"/>
                        <w:ind w:left="1440"/>
                        <w:rPr>
                          <w:sz w:val="22"/>
                        </w:rPr>
                      </w:pPr>
                    </w:p>
                    <w:p w14:paraId="65998D26" w14:textId="610415D8" w:rsidR="00D05141" w:rsidRDefault="00D05141" w:rsidP="00D0514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lef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05141">
                        <w:rPr>
                          <w:b/>
                          <w:bCs/>
                          <w:sz w:val="24"/>
                          <w:szCs w:val="24"/>
                        </w:rPr>
                        <w:t xml:space="preserve">Folder </w:t>
                      </w:r>
                      <w:r w:rsidRPr="00712C22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Pages</w:t>
                      </w:r>
                      <w:r w:rsidRPr="00D0514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including: </w:t>
                      </w:r>
                    </w:p>
                    <w:p w14:paraId="0F17D482" w14:textId="0CF4C0AD" w:rsidR="00D05141" w:rsidRPr="00E225BA" w:rsidRDefault="00712C22" w:rsidP="00D0514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proofErr w:type="gramStart"/>
                      <w:r w:rsidRPr="00E225BA">
                        <w:rPr>
                          <w:color w:val="000000" w:themeColor="text1"/>
                          <w:sz w:val="22"/>
                        </w:rPr>
                        <w:t>WhySmartStitches</w:t>
                      </w:r>
                      <w:r w:rsidR="00D05141" w:rsidRPr="00E225BA">
                        <w:rPr>
                          <w:color w:val="000000" w:themeColor="text1"/>
                          <w:sz w:val="22"/>
                        </w:rPr>
                        <w:t xml:space="preserve"> :folder</w:t>
                      </w:r>
                      <w:proofErr w:type="gramEnd"/>
                    </w:p>
                    <w:p w14:paraId="20403481" w14:textId="76129CA1" w:rsidR="00D05141" w:rsidRPr="00E225BA" w:rsidRDefault="00D05141" w:rsidP="003101D3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proofErr w:type="gramStart"/>
                      <w:r w:rsidRPr="00E225BA">
                        <w:rPr>
                          <w:color w:val="000000" w:themeColor="text1"/>
                          <w:sz w:val="22"/>
                        </w:rPr>
                        <w:t>file :</w:t>
                      </w:r>
                      <w:proofErr w:type="gramEnd"/>
                      <w:r w:rsidRPr="00E225BA">
                        <w:rPr>
                          <w:color w:val="000000" w:themeColor="text1"/>
                          <w:sz w:val="22"/>
                        </w:rPr>
                        <w:t xml:space="preserve"> </w:t>
                      </w:r>
                      <w:r w:rsidR="00712C22" w:rsidRPr="00E225BA">
                        <w:rPr>
                          <w:color w:val="000000" w:themeColor="text1"/>
                          <w:sz w:val="22"/>
                        </w:rPr>
                        <w:t>WhySmartStitches</w:t>
                      </w:r>
                      <w:r w:rsidRPr="00E225BA">
                        <w:rPr>
                          <w:color w:val="000000" w:themeColor="text1"/>
                          <w:sz w:val="22"/>
                        </w:rPr>
                        <w:t>.tsx</w:t>
                      </w:r>
                    </w:p>
                    <w:p w14:paraId="5A2AF1F5" w14:textId="257E71BC" w:rsidR="00D05141" w:rsidRPr="00E225BA" w:rsidRDefault="00D05141" w:rsidP="003101D3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proofErr w:type="gramStart"/>
                      <w:r w:rsidRPr="00E225BA">
                        <w:rPr>
                          <w:color w:val="000000" w:themeColor="text1"/>
                          <w:sz w:val="22"/>
                        </w:rPr>
                        <w:t>file :</w:t>
                      </w:r>
                      <w:proofErr w:type="gramEnd"/>
                      <w:r w:rsidR="00712C22" w:rsidRPr="00E225BA">
                        <w:rPr>
                          <w:color w:val="000000" w:themeColor="text1"/>
                          <w:sz w:val="22"/>
                        </w:rPr>
                        <w:t xml:space="preserve"> </w:t>
                      </w:r>
                      <w:r w:rsidR="00712C22" w:rsidRPr="00E225BA">
                        <w:rPr>
                          <w:color w:val="000000" w:themeColor="text1"/>
                          <w:sz w:val="22"/>
                        </w:rPr>
                        <w:t>WhySmartStitches</w:t>
                      </w:r>
                      <w:r w:rsidRPr="00E225BA">
                        <w:rPr>
                          <w:color w:val="000000" w:themeColor="text1"/>
                          <w:sz w:val="22"/>
                        </w:rPr>
                        <w:t>.css</w:t>
                      </w:r>
                    </w:p>
                    <w:p w14:paraId="3C912D94" w14:textId="5723C938" w:rsidR="00D05141" w:rsidRPr="00E225BA" w:rsidRDefault="00712C22" w:rsidP="00D0514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proofErr w:type="gramStart"/>
                      <w:r w:rsidRPr="00E225BA">
                        <w:rPr>
                          <w:color w:val="000000" w:themeColor="text1"/>
                          <w:sz w:val="22"/>
                        </w:rPr>
                        <w:t>Shop</w:t>
                      </w:r>
                      <w:r w:rsidR="00D05141" w:rsidRPr="00E225BA">
                        <w:rPr>
                          <w:color w:val="000000" w:themeColor="text1"/>
                          <w:sz w:val="22"/>
                        </w:rPr>
                        <w:t xml:space="preserve"> :</w:t>
                      </w:r>
                      <w:proofErr w:type="gramEnd"/>
                      <w:r w:rsidR="00D05141" w:rsidRPr="00E225BA">
                        <w:rPr>
                          <w:color w:val="000000" w:themeColor="text1"/>
                          <w:sz w:val="22"/>
                        </w:rPr>
                        <w:t xml:space="preserve"> folder</w:t>
                      </w:r>
                    </w:p>
                    <w:p w14:paraId="288E5DFC" w14:textId="00DEF10E" w:rsidR="00D05141" w:rsidRPr="00E225BA" w:rsidRDefault="00D05141" w:rsidP="003101D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r w:rsidRPr="00E225BA">
                        <w:rPr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gramStart"/>
                      <w:r w:rsidRPr="00E225BA">
                        <w:rPr>
                          <w:color w:val="000000" w:themeColor="text1"/>
                          <w:sz w:val="22"/>
                        </w:rPr>
                        <w:t>file :</w:t>
                      </w:r>
                      <w:proofErr w:type="gramEnd"/>
                      <w:r w:rsidRPr="00E225BA">
                        <w:rPr>
                          <w:color w:val="000000" w:themeColor="text1"/>
                          <w:sz w:val="22"/>
                        </w:rPr>
                        <w:t xml:space="preserve"> </w:t>
                      </w:r>
                      <w:r w:rsidR="00712C22" w:rsidRPr="00E225BA">
                        <w:rPr>
                          <w:color w:val="000000" w:themeColor="text1"/>
                          <w:sz w:val="22"/>
                        </w:rPr>
                        <w:t>Shop</w:t>
                      </w:r>
                      <w:r w:rsidRPr="00E225BA">
                        <w:rPr>
                          <w:color w:val="000000" w:themeColor="text1"/>
                          <w:sz w:val="22"/>
                        </w:rPr>
                        <w:t>.tsx</w:t>
                      </w:r>
                    </w:p>
                    <w:p w14:paraId="78B85081" w14:textId="28A38455" w:rsidR="00D05141" w:rsidRPr="00E225BA" w:rsidRDefault="00D05141" w:rsidP="003101D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proofErr w:type="gramStart"/>
                      <w:r w:rsidRPr="00E225BA">
                        <w:rPr>
                          <w:color w:val="000000" w:themeColor="text1"/>
                          <w:sz w:val="22"/>
                        </w:rPr>
                        <w:t>file :</w:t>
                      </w:r>
                      <w:proofErr w:type="gramEnd"/>
                      <w:r w:rsidRPr="00E225BA">
                        <w:rPr>
                          <w:color w:val="000000" w:themeColor="text1"/>
                          <w:sz w:val="22"/>
                        </w:rPr>
                        <w:t xml:space="preserve"> </w:t>
                      </w:r>
                      <w:r w:rsidR="00712C22" w:rsidRPr="00E225BA">
                        <w:rPr>
                          <w:color w:val="000000" w:themeColor="text1"/>
                          <w:sz w:val="22"/>
                        </w:rPr>
                        <w:t>Shop</w:t>
                      </w:r>
                      <w:r w:rsidRPr="00E225BA">
                        <w:rPr>
                          <w:color w:val="000000" w:themeColor="text1"/>
                          <w:sz w:val="22"/>
                        </w:rPr>
                        <w:t>.css</w:t>
                      </w:r>
                    </w:p>
                    <w:p w14:paraId="0E95CF43" w14:textId="68CB3C3D" w:rsidR="00712C22" w:rsidRPr="00E225BA" w:rsidRDefault="00712C22" w:rsidP="00712C22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proofErr w:type="spellStart"/>
                      <w:proofErr w:type="gramStart"/>
                      <w:r w:rsidRPr="00E225BA">
                        <w:rPr>
                          <w:color w:val="000000" w:themeColor="text1"/>
                          <w:sz w:val="22"/>
                        </w:rPr>
                        <w:t>ContactUs</w:t>
                      </w:r>
                      <w:proofErr w:type="spellEnd"/>
                      <w:r w:rsidRPr="00E225BA">
                        <w:rPr>
                          <w:color w:val="000000" w:themeColor="text1"/>
                          <w:sz w:val="22"/>
                        </w:rPr>
                        <w:t xml:space="preserve"> :folder</w:t>
                      </w:r>
                      <w:proofErr w:type="gramEnd"/>
                    </w:p>
                    <w:p w14:paraId="243CE8E0" w14:textId="0B3B1B2B" w:rsidR="00712C22" w:rsidRPr="00E225BA" w:rsidRDefault="00712C22" w:rsidP="003101D3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proofErr w:type="gramStart"/>
                      <w:r w:rsidRPr="00E225BA">
                        <w:rPr>
                          <w:color w:val="000000" w:themeColor="text1"/>
                          <w:sz w:val="22"/>
                        </w:rPr>
                        <w:t>file :</w:t>
                      </w:r>
                      <w:proofErr w:type="gramEnd"/>
                      <w:r w:rsidRPr="00E225BA">
                        <w:rPr>
                          <w:color w:val="000000" w:themeColor="text1"/>
                          <w:sz w:val="22"/>
                        </w:rPr>
                        <w:t xml:space="preserve"> </w:t>
                      </w:r>
                      <w:proofErr w:type="spellStart"/>
                      <w:r w:rsidRPr="00E225BA">
                        <w:rPr>
                          <w:color w:val="000000" w:themeColor="text1"/>
                          <w:sz w:val="22"/>
                        </w:rPr>
                        <w:t>ContactUs.tsx</w:t>
                      </w:r>
                      <w:proofErr w:type="spellEnd"/>
                    </w:p>
                    <w:p w14:paraId="4FBEA14E" w14:textId="409A2A9F" w:rsidR="00712C22" w:rsidRPr="00E225BA" w:rsidRDefault="00712C22" w:rsidP="003101D3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proofErr w:type="gramStart"/>
                      <w:r w:rsidRPr="00E225BA">
                        <w:rPr>
                          <w:color w:val="000000" w:themeColor="text1"/>
                          <w:sz w:val="22"/>
                        </w:rPr>
                        <w:t>file :</w:t>
                      </w:r>
                      <w:proofErr w:type="gramEnd"/>
                      <w:r w:rsidRPr="00E225BA">
                        <w:rPr>
                          <w:color w:val="000000" w:themeColor="text1"/>
                          <w:sz w:val="22"/>
                        </w:rPr>
                        <w:t xml:space="preserve"> ContactUs.css</w:t>
                      </w:r>
                    </w:p>
                    <w:p w14:paraId="7561ED6D" w14:textId="77777777" w:rsidR="003101D3" w:rsidRPr="00D05141" w:rsidRDefault="003101D3" w:rsidP="007F05F8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spacing w:after="0"/>
                        <w:ind w:left="1800"/>
                        <w:jc w:val="left"/>
                        <w:rPr>
                          <w:sz w:val="22"/>
                        </w:rPr>
                      </w:pPr>
                    </w:p>
                    <w:p w14:paraId="2410799F" w14:textId="00443C32" w:rsidR="00712C22" w:rsidRDefault="00712C22" w:rsidP="00712C2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lef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05141">
                        <w:rPr>
                          <w:b/>
                          <w:bCs/>
                          <w:sz w:val="24"/>
                          <w:szCs w:val="24"/>
                        </w:rPr>
                        <w:t xml:space="preserve">Folder </w:t>
                      </w:r>
                      <w:r w:rsidR="003101D3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Services</w:t>
                      </w:r>
                      <w:r w:rsidRPr="00D0514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including: </w:t>
                      </w:r>
                    </w:p>
                    <w:p w14:paraId="27D39D5D" w14:textId="7F7CDE72" w:rsidR="00712C22" w:rsidRPr="00E225BA" w:rsidRDefault="003101D3" w:rsidP="003101D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r w:rsidRPr="00E225BA">
                        <w:rPr>
                          <w:color w:val="000000" w:themeColor="text1"/>
                          <w:sz w:val="22"/>
                        </w:rPr>
                        <w:t>http-</w:t>
                      </w:r>
                      <w:proofErr w:type="spellStart"/>
                      <w:r w:rsidRPr="00E225BA">
                        <w:rPr>
                          <w:color w:val="000000" w:themeColor="text1"/>
                          <w:sz w:val="22"/>
                        </w:rPr>
                        <w:t>comon.ts</w:t>
                      </w:r>
                      <w:proofErr w:type="spellEnd"/>
                    </w:p>
                    <w:p w14:paraId="7C48C6EF" w14:textId="4D153AB9" w:rsidR="00712C22" w:rsidRPr="00E225BA" w:rsidRDefault="003101D3" w:rsidP="003101D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E225BA">
                        <w:rPr>
                          <w:color w:val="000000" w:themeColor="text1"/>
                          <w:sz w:val="22"/>
                        </w:rPr>
                        <w:t>productservice.ts</w:t>
                      </w:r>
                      <w:proofErr w:type="spellEnd"/>
                    </w:p>
                    <w:p w14:paraId="427AB142" w14:textId="77777777" w:rsidR="007F05F8" w:rsidRPr="00D05141" w:rsidRDefault="007F05F8" w:rsidP="003101D3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spacing w:after="0"/>
                        <w:jc w:val="left"/>
                        <w:rPr>
                          <w:sz w:val="22"/>
                        </w:rPr>
                      </w:pPr>
                    </w:p>
                    <w:p w14:paraId="31C2BD29" w14:textId="4D602ADD" w:rsidR="007F05F8" w:rsidRDefault="007F05F8" w:rsidP="007F05F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lef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05141">
                        <w:rPr>
                          <w:b/>
                          <w:bCs/>
                          <w:sz w:val="24"/>
                          <w:szCs w:val="24"/>
                        </w:rPr>
                        <w:t xml:space="preserve">Folder 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S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tore</w:t>
                      </w:r>
                      <w:r w:rsidRPr="00D0514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including: </w:t>
                      </w:r>
                    </w:p>
                    <w:p w14:paraId="420E9C57" w14:textId="4DF04029" w:rsidR="007F05F8" w:rsidRPr="00E225BA" w:rsidRDefault="007F05F8" w:rsidP="007F05F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r w:rsidRPr="00E225BA">
                        <w:rPr>
                          <w:color w:val="000000" w:themeColor="text1"/>
                          <w:sz w:val="22"/>
                        </w:rPr>
                        <w:t>Actions</w:t>
                      </w:r>
                    </w:p>
                    <w:p w14:paraId="14DA4C86" w14:textId="7C76B393" w:rsidR="007F05F8" w:rsidRPr="00E225BA" w:rsidRDefault="007F05F8" w:rsidP="007F05F8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E225BA">
                        <w:rPr>
                          <w:color w:val="000000" w:themeColor="text1"/>
                          <w:sz w:val="22"/>
                        </w:rPr>
                        <w:t>ProductsAction</w:t>
                      </w:r>
                      <w:r w:rsidR="00D26931" w:rsidRPr="00E225BA">
                        <w:rPr>
                          <w:color w:val="000000" w:themeColor="text1"/>
                          <w:sz w:val="22"/>
                        </w:rPr>
                        <w:t>.ts</w:t>
                      </w:r>
                      <w:proofErr w:type="spellEnd"/>
                    </w:p>
                    <w:p w14:paraId="793A98B5" w14:textId="746553F5" w:rsidR="007F05F8" w:rsidRPr="00E225BA" w:rsidRDefault="007F05F8" w:rsidP="007F05F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r w:rsidRPr="00E225BA">
                        <w:rPr>
                          <w:color w:val="000000" w:themeColor="text1"/>
                          <w:sz w:val="22"/>
                        </w:rPr>
                        <w:t>Reducers</w:t>
                      </w:r>
                    </w:p>
                    <w:p w14:paraId="6E52D104" w14:textId="32EA1177" w:rsidR="007F05F8" w:rsidRPr="00E225BA" w:rsidRDefault="00D26931" w:rsidP="00D26931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E225BA">
                        <w:rPr>
                          <w:color w:val="000000" w:themeColor="text1"/>
                          <w:sz w:val="22"/>
                        </w:rPr>
                        <w:t>Index.ts</w:t>
                      </w:r>
                      <w:proofErr w:type="spellEnd"/>
                    </w:p>
                    <w:p w14:paraId="58ACBE52" w14:textId="77F45CE2" w:rsidR="00D26931" w:rsidRPr="00E225BA" w:rsidRDefault="00D26931" w:rsidP="00D26931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E225BA">
                        <w:rPr>
                          <w:color w:val="000000" w:themeColor="text1"/>
                          <w:sz w:val="22"/>
                        </w:rPr>
                        <w:t>productsReducers.ts</w:t>
                      </w:r>
                      <w:proofErr w:type="spellEnd"/>
                    </w:p>
                    <w:p w14:paraId="3393A2FF" w14:textId="7FA5C7E4" w:rsidR="007F05F8" w:rsidRPr="00E225BA" w:rsidRDefault="007F05F8" w:rsidP="007F05F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r w:rsidRPr="00E225BA">
                        <w:rPr>
                          <w:color w:val="000000" w:themeColor="text1"/>
                          <w:sz w:val="22"/>
                        </w:rPr>
                        <w:t>Selectors</w:t>
                      </w:r>
                    </w:p>
                    <w:p w14:paraId="15F26EC4" w14:textId="0DAB64C8" w:rsidR="00D26931" w:rsidRPr="00E225BA" w:rsidRDefault="00D26931" w:rsidP="00D26931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E225BA">
                        <w:rPr>
                          <w:color w:val="000000" w:themeColor="text1"/>
                          <w:sz w:val="22"/>
                        </w:rPr>
                        <w:t>ProductsSelector.ts</w:t>
                      </w:r>
                      <w:proofErr w:type="spellEnd"/>
                    </w:p>
                    <w:p w14:paraId="5A47CD10" w14:textId="671F6795" w:rsidR="007F05F8" w:rsidRPr="00E225BA" w:rsidRDefault="007F05F8" w:rsidP="007F05F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E225BA">
                        <w:rPr>
                          <w:color w:val="000000" w:themeColor="text1"/>
                          <w:sz w:val="22"/>
                        </w:rPr>
                        <w:t>Thunk</w:t>
                      </w:r>
                      <w:proofErr w:type="spellEnd"/>
                    </w:p>
                    <w:p w14:paraId="3AD5A45C" w14:textId="1F2A3419" w:rsidR="00D26931" w:rsidRPr="00E225BA" w:rsidRDefault="00D26931" w:rsidP="00D26931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E225BA">
                        <w:rPr>
                          <w:color w:val="000000" w:themeColor="text1"/>
                          <w:sz w:val="22"/>
                        </w:rPr>
                        <w:t>productsThunk</w:t>
                      </w:r>
                      <w:proofErr w:type="spellEnd"/>
                    </w:p>
                    <w:p w14:paraId="311D6326" w14:textId="77777777" w:rsidR="00D26931" w:rsidRPr="00E225BA" w:rsidRDefault="00D26931" w:rsidP="00D26931">
                      <w:pPr>
                        <w:spacing w:after="0"/>
                        <w:ind w:left="2160"/>
                        <w:rPr>
                          <w:color w:val="000000" w:themeColor="text1"/>
                          <w:sz w:val="22"/>
                        </w:rPr>
                      </w:pPr>
                    </w:p>
                    <w:p w14:paraId="0B4FD847" w14:textId="5311D37F" w:rsidR="00D26931" w:rsidRPr="00E225BA" w:rsidRDefault="00D26931" w:rsidP="00D26931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E225BA">
                        <w:rPr>
                          <w:color w:val="000000" w:themeColor="text1"/>
                          <w:sz w:val="22"/>
                        </w:rPr>
                        <w:t>Store.ts</w:t>
                      </w:r>
                      <w:proofErr w:type="spellEnd"/>
                    </w:p>
                    <w:p w14:paraId="15B2FCEA" w14:textId="77777777" w:rsidR="007F05F8" w:rsidRPr="007F05F8" w:rsidRDefault="007F05F8" w:rsidP="007F05F8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spacing w:after="0"/>
                        <w:ind w:left="1800"/>
                        <w:jc w:val="left"/>
                        <w:rPr>
                          <w:sz w:val="22"/>
                        </w:rPr>
                      </w:pPr>
                    </w:p>
                    <w:p w14:paraId="74C6F0FB" w14:textId="77777777" w:rsidR="00D05141" w:rsidRPr="00D05141" w:rsidRDefault="00D05141" w:rsidP="00D05141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spacing w:after="0"/>
                        <w:ind w:left="720"/>
                        <w:jc w:val="lef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E8C2159" w14:textId="13083FD0" w:rsidR="00D05141" w:rsidRDefault="00D05141" w:rsidP="00D05141">
                      <w:pPr>
                        <w:spacing w:after="0"/>
                        <w:rPr>
                          <w:sz w:val="22"/>
                        </w:rPr>
                      </w:pPr>
                    </w:p>
                    <w:p w14:paraId="3E84DCB7" w14:textId="77777777" w:rsidR="00D05141" w:rsidRPr="00D05141" w:rsidRDefault="00D05141" w:rsidP="00D05141">
                      <w:pPr>
                        <w:spacing w:after="0"/>
                        <w:rPr>
                          <w:sz w:val="22"/>
                        </w:rPr>
                      </w:pPr>
                    </w:p>
                    <w:p w14:paraId="0EC65B75" w14:textId="77777777" w:rsidR="00D05141" w:rsidRPr="00D05141" w:rsidRDefault="00D05141" w:rsidP="00D05141">
                      <w:pPr>
                        <w:spacing w:after="0"/>
                        <w:rPr>
                          <w:sz w:val="22"/>
                        </w:rPr>
                      </w:pPr>
                    </w:p>
                    <w:p w14:paraId="3B33DB10" w14:textId="1BAA603C" w:rsidR="00D05141" w:rsidRPr="00D05141" w:rsidRDefault="00D05141" w:rsidP="00D05141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spacing w:after="0"/>
                        <w:ind w:left="1080"/>
                        <w:jc w:val="left"/>
                        <w:rPr>
                          <w:sz w:val="22"/>
                        </w:rPr>
                      </w:pPr>
                    </w:p>
                    <w:p w14:paraId="0B1C2876" w14:textId="77777777" w:rsidR="000E1FB2" w:rsidRPr="003C49C5" w:rsidRDefault="000E1FB2" w:rsidP="00E7212A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6CEBCE" w14:textId="2D7DAC75" w:rsidR="00E7212A" w:rsidRPr="00E7212A" w:rsidRDefault="00E7212A" w:rsidP="00E7212A">
      <w:pPr>
        <w:tabs>
          <w:tab w:val="left" w:pos="2010"/>
        </w:tabs>
      </w:pPr>
    </w:p>
    <w:p w14:paraId="3CCA336D" w14:textId="43BE5CED" w:rsidR="00E7212A" w:rsidRPr="00E7212A" w:rsidRDefault="00D26931" w:rsidP="00E7212A">
      <w:r w:rsidRPr="003C49C5">
        <w:rPr>
          <w:b/>
          <w:bCs/>
          <w:noProof/>
          <w:sz w:val="40"/>
          <w:szCs w:val="144"/>
        </w:rPr>
        <w:lastRenderedPageBreak/>
        <mc:AlternateContent>
          <mc:Choice Requires="wps">
            <w:drawing>
              <wp:anchor distT="45720" distB="45720" distL="114300" distR="114300" simplePos="0" relativeHeight="251994112" behindDoc="0" locked="0" layoutInCell="1" allowOverlap="1" wp14:anchorId="6353FE98" wp14:editId="020B4C08">
                <wp:simplePos x="0" y="0"/>
                <wp:positionH relativeFrom="margin">
                  <wp:align>left</wp:align>
                </wp:positionH>
                <wp:positionV relativeFrom="paragraph">
                  <wp:posOffset>391987</wp:posOffset>
                </wp:positionV>
                <wp:extent cx="6419850" cy="8161655"/>
                <wp:effectExtent l="0" t="0" r="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8161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8C0E4" w14:textId="7A788237" w:rsidR="00D26931" w:rsidRDefault="00D26931" w:rsidP="00D26931">
                            <w:pPr>
                              <w:rPr>
                                <w:color w:val="000000" w:themeColor="text1"/>
                                <w:sz w:val="22"/>
                                <w:u w:val="single"/>
                              </w:rPr>
                            </w:pPr>
                            <w:r w:rsidRPr="0094519F">
                              <w:rPr>
                                <w:color w:val="0070C0"/>
                                <w:sz w:val="22"/>
                                <w:u w:val="single"/>
                              </w:rPr>
                              <w:t xml:space="preserve">Smart stitches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u w:val="single"/>
                              </w:rPr>
                              <w:t>Back-end</w:t>
                            </w:r>
                            <w:r w:rsidRPr="0094519F">
                              <w:rPr>
                                <w:color w:val="000000" w:themeColor="text1"/>
                                <w:sz w:val="22"/>
                                <w:u w:val="single"/>
                              </w:rPr>
                              <w:t>:</w:t>
                            </w:r>
                          </w:p>
                          <w:p w14:paraId="5300042D" w14:textId="77777777" w:rsidR="00D26931" w:rsidRDefault="00D26931" w:rsidP="00D26931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</w:p>
                          <w:p w14:paraId="42AD24EA" w14:textId="1BCB0E99" w:rsidR="00D26931" w:rsidRPr="00D05141" w:rsidRDefault="00D26931" w:rsidP="00D2693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051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Folder </w:t>
                            </w:r>
                            <w:r w:rsidR="00EB233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repositories</w:t>
                            </w:r>
                            <w:r w:rsidRPr="00D051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including: </w:t>
                            </w:r>
                          </w:p>
                          <w:p w14:paraId="076DF470" w14:textId="1C4B55AF" w:rsidR="00D26931" w:rsidRPr="00B47717" w:rsidRDefault="00EB2336" w:rsidP="00D2693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B47717">
                              <w:rPr>
                                <w:color w:val="000000" w:themeColor="text1"/>
                                <w:sz w:val="22"/>
                              </w:rPr>
                              <w:t>IProduct</w:t>
                            </w:r>
                            <w:proofErr w:type="spellEnd"/>
                            <w:r w:rsidRPr="00B47717">
                              <w:rPr>
                                <w:color w:val="000000" w:themeColor="text1"/>
                                <w:sz w:val="22"/>
                              </w:rPr>
                              <w:t>-Repository</w:t>
                            </w:r>
                          </w:p>
                          <w:p w14:paraId="58D831A7" w14:textId="268DB4BE" w:rsidR="00D26931" w:rsidRPr="00B47717" w:rsidRDefault="00EB2336" w:rsidP="00EB233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B47717">
                              <w:rPr>
                                <w:color w:val="000000" w:themeColor="text1"/>
                                <w:sz w:val="22"/>
                              </w:rPr>
                              <w:t>Product-Repository</w:t>
                            </w:r>
                          </w:p>
                          <w:p w14:paraId="7BE1E0E8" w14:textId="3C24CDDD" w:rsidR="00B12551" w:rsidRDefault="00B12551" w:rsidP="00B12551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</w:p>
                          <w:p w14:paraId="25B5C015" w14:textId="77777777" w:rsidR="00B12551" w:rsidRDefault="00B12551" w:rsidP="00B1255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Changes to </w:t>
                            </w:r>
                            <w:proofErr w:type="spellStart"/>
                            <w:proofErr w:type="gramStart"/>
                            <w:r w:rsidRPr="00652E0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appsetting.json</w:t>
                            </w:r>
                            <w:proofErr w:type="spellEnd"/>
                            <w:proofErr w:type="gramEnd"/>
                            <w:r w:rsidRPr="00D051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6AFA770B" w14:textId="77777777" w:rsidR="00B12551" w:rsidRPr="00D05141" w:rsidRDefault="00B12551" w:rsidP="00B12551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</w:p>
                          <w:p w14:paraId="539B07C4" w14:textId="33096AB6" w:rsidR="00D26931" w:rsidRDefault="00D26931" w:rsidP="00D2693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051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Folder </w:t>
                            </w:r>
                            <w:r w:rsidR="00EB233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Data</w:t>
                            </w:r>
                            <w:r w:rsidRPr="00D051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including: </w:t>
                            </w:r>
                          </w:p>
                          <w:p w14:paraId="7D85C6E3" w14:textId="491334DC" w:rsidR="00D26931" w:rsidRPr="00B47717" w:rsidRDefault="00EB2336" w:rsidP="00D2693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B47717">
                              <w:rPr>
                                <w:color w:val="000000" w:themeColor="text1"/>
                                <w:sz w:val="22"/>
                              </w:rPr>
                              <w:t>ProductsDbContext</w:t>
                            </w:r>
                            <w:proofErr w:type="spellEnd"/>
                          </w:p>
                          <w:p w14:paraId="36941655" w14:textId="77777777" w:rsidR="00D26931" w:rsidRPr="00D05141" w:rsidRDefault="00D26931" w:rsidP="00D26931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spacing w:after="0"/>
                              <w:ind w:left="1800"/>
                              <w:jc w:val="left"/>
                              <w:rPr>
                                <w:sz w:val="22"/>
                              </w:rPr>
                            </w:pPr>
                          </w:p>
                          <w:p w14:paraId="6A2989A0" w14:textId="2EEC0B8B" w:rsidR="00D26931" w:rsidRDefault="00D26931" w:rsidP="00D2693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051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Folder </w:t>
                            </w:r>
                            <w:r w:rsidR="00417A2C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Models</w:t>
                            </w:r>
                            <w:r w:rsidRPr="00D051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including: </w:t>
                            </w:r>
                          </w:p>
                          <w:p w14:paraId="2FD8F187" w14:textId="7E5B915D" w:rsidR="00D26931" w:rsidRPr="008C6B4E" w:rsidRDefault="00417A2C" w:rsidP="008C6B4E">
                            <w:pPr>
                              <w:pStyle w:val="ListParagraph"/>
                              <w:numPr>
                                <w:ilvl w:val="1"/>
                                <w:numId w:val="30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8C6B4E">
                              <w:rPr>
                                <w:color w:val="000000" w:themeColor="text1"/>
                                <w:sz w:val="22"/>
                              </w:rPr>
                              <w:t>Products.cs</w:t>
                            </w:r>
                            <w:proofErr w:type="spellEnd"/>
                            <w:r w:rsidRPr="008C6B4E">
                              <w:rPr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</w:p>
                          <w:p w14:paraId="30B68530" w14:textId="77777777" w:rsidR="00D26931" w:rsidRPr="00D05141" w:rsidRDefault="00D26931" w:rsidP="00417A2C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spacing w:after="0"/>
                              <w:ind w:left="1800"/>
                              <w:jc w:val="left"/>
                              <w:rPr>
                                <w:sz w:val="22"/>
                              </w:rPr>
                            </w:pPr>
                          </w:p>
                          <w:p w14:paraId="65203E4E" w14:textId="0076FE44" w:rsidR="00D26931" w:rsidRDefault="00D26931" w:rsidP="00D2693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051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Folder </w:t>
                            </w:r>
                            <w:proofErr w:type="spellStart"/>
                            <w:r w:rsidR="00BB318E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InputModels</w:t>
                            </w:r>
                            <w:proofErr w:type="spellEnd"/>
                            <w:r w:rsidRPr="00D051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including: </w:t>
                            </w:r>
                          </w:p>
                          <w:p w14:paraId="0E50F75C" w14:textId="05256800" w:rsidR="00D26931" w:rsidRPr="00B47717" w:rsidRDefault="00BB318E" w:rsidP="00D26931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B47717">
                              <w:rPr>
                                <w:color w:val="000000" w:themeColor="text1"/>
                                <w:sz w:val="22"/>
                              </w:rPr>
                              <w:t>CreateProductInputModel.cs</w:t>
                            </w:r>
                            <w:proofErr w:type="spellEnd"/>
                          </w:p>
                          <w:p w14:paraId="65521A71" w14:textId="4981775C" w:rsidR="00BB318E" w:rsidRPr="00B47717" w:rsidRDefault="00BB318E" w:rsidP="00D26931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B47717">
                              <w:rPr>
                                <w:color w:val="000000" w:themeColor="text1"/>
                                <w:sz w:val="22"/>
                              </w:rPr>
                              <w:t>UpdateProductInputModel.cs</w:t>
                            </w:r>
                            <w:proofErr w:type="spellEnd"/>
                          </w:p>
                          <w:p w14:paraId="06CCE947" w14:textId="77777777" w:rsidR="00BB318E" w:rsidRDefault="00BB318E" w:rsidP="00BB318E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spacing w:after="0"/>
                              <w:ind w:left="2520"/>
                              <w:jc w:val="left"/>
                              <w:rPr>
                                <w:sz w:val="22"/>
                              </w:rPr>
                            </w:pPr>
                          </w:p>
                          <w:p w14:paraId="25F08CE5" w14:textId="77777777" w:rsidR="00D26931" w:rsidRPr="007F05F8" w:rsidRDefault="00D26931" w:rsidP="00D26931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spacing w:after="0"/>
                              <w:ind w:left="1800"/>
                              <w:jc w:val="left"/>
                              <w:rPr>
                                <w:sz w:val="22"/>
                              </w:rPr>
                            </w:pPr>
                          </w:p>
                          <w:p w14:paraId="4CC806CD" w14:textId="66F01A56" w:rsidR="00BB318E" w:rsidRDefault="00BB318E" w:rsidP="00BB318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051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Folder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Dtos</w:t>
                            </w:r>
                            <w:proofErr w:type="spellEnd"/>
                            <w:r w:rsidRPr="00D051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including: </w:t>
                            </w:r>
                          </w:p>
                          <w:p w14:paraId="63D98ECA" w14:textId="736DE97E" w:rsidR="00BB318E" w:rsidRPr="00B47717" w:rsidRDefault="00BB318E" w:rsidP="00BB318E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B47717">
                              <w:rPr>
                                <w:color w:val="000000" w:themeColor="text1"/>
                                <w:sz w:val="22"/>
                              </w:rPr>
                              <w:t>ProductDto.cs</w:t>
                            </w:r>
                            <w:proofErr w:type="spellEnd"/>
                          </w:p>
                          <w:p w14:paraId="1859F6EC" w14:textId="6FB5D94D" w:rsidR="00D26931" w:rsidRDefault="00D26931" w:rsidP="00D26931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spacing w:after="0"/>
                              <w:ind w:left="720"/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6000CE2" w14:textId="58364658" w:rsidR="00BB318E" w:rsidRDefault="00BB318E" w:rsidP="00BB318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051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Folder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Controllers</w:t>
                            </w:r>
                            <w:r w:rsidRPr="00D051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including: </w:t>
                            </w:r>
                          </w:p>
                          <w:p w14:paraId="7AFB3AD3" w14:textId="552A89C9" w:rsidR="00BB318E" w:rsidRDefault="00BB318E" w:rsidP="00BB318E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/>
                              <w:jc w:val="left"/>
                              <w:rPr>
                                <w:sz w:val="22"/>
                              </w:rPr>
                            </w:pPr>
                            <w:proofErr w:type="spellStart"/>
                            <w:r w:rsidRPr="00B47717">
                              <w:rPr>
                                <w:color w:val="000000" w:themeColor="text1"/>
                                <w:sz w:val="22"/>
                              </w:rPr>
                              <w:t>Product</w:t>
                            </w:r>
                            <w:r w:rsidRPr="00B47717">
                              <w:rPr>
                                <w:color w:val="000000" w:themeColor="text1"/>
                                <w:sz w:val="22"/>
                              </w:rPr>
                              <w:t>Controller.cs</w:t>
                            </w:r>
                            <w:proofErr w:type="spellEnd"/>
                          </w:p>
                          <w:p w14:paraId="2E5E62C6" w14:textId="77777777" w:rsidR="00BB318E" w:rsidRPr="00D05141" w:rsidRDefault="00BB318E" w:rsidP="00D26931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spacing w:after="0"/>
                              <w:ind w:left="720"/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E0B60B8" w14:textId="09FF3D52" w:rsidR="00BB318E" w:rsidRDefault="00BB318E" w:rsidP="00BB318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051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Folder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Validators</w:t>
                            </w:r>
                            <w:r w:rsidRPr="00D051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including: </w:t>
                            </w:r>
                          </w:p>
                          <w:p w14:paraId="7523337E" w14:textId="27B04E11" w:rsidR="00BB318E" w:rsidRPr="008C6B4E" w:rsidRDefault="00BB318E" w:rsidP="008C6B4E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8C6B4E">
                              <w:rPr>
                                <w:color w:val="000000" w:themeColor="text1"/>
                                <w:sz w:val="22"/>
                              </w:rPr>
                              <w:t>CreateProduct</w:t>
                            </w:r>
                            <w:r w:rsidRPr="008C6B4E">
                              <w:rPr>
                                <w:color w:val="000000" w:themeColor="text1"/>
                                <w:sz w:val="22"/>
                              </w:rPr>
                              <w:t>RequestValidation</w:t>
                            </w:r>
                            <w:r w:rsidRPr="008C6B4E">
                              <w:rPr>
                                <w:color w:val="000000" w:themeColor="text1"/>
                                <w:sz w:val="22"/>
                              </w:rPr>
                              <w:t>.cs</w:t>
                            </w:r>
                            <w:proofErr w:type="spellEnd"/>
                          </w:p>
                          <w:p w14:paraId="6362900D" w14:textId="34468241" w:rsidR="00BB318E" w:rsidRPr="008C6B4E" w:rsidRDefault="00652E08" w:rsidP="008C6B4E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/>
                              <w:jc w:val="left"/>
                              <w:rPr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 w:rsidRPr="008C6B4E">
                              <w:rPr>
                                <w:color w:val="000000" w:themeColor="text1"/>
                                <w:sz w:val="22"/>
                              </w:rPr>
                              <w:t>Update</w:t>
                            </w:r>
                            <w:r w:rsidR="00BB318E" w:rsidRPr="008C6B4E">
                              <w:rPr>
                                <w:color w:val="000000" w:themeColor="text1"/>
                                <w:sz w:val="22"/>
                              </w:rPr>
                              <w:t>ProductRequestValidation.cs</w:t>
                            </w:r>
                            <w:proofErr w:type="spellEnd"/>
                          </w:p>
                          <w:p w14:paraId="20580E75" w14:textId="77777777" w:rsidR="00BB318E" w:rsidRDefault="00BB318E" w:rsidP="00BB318E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spacing w:after="0"/>
                              <w:ind w:left="2520"/>
                              <w:jc w:val="left"/>
                              <w:rPr>
                                <w:sz w:val="22"/>
                              </w:rPr>
                            </w:pPr>
                          </w:p>
                          <w:p w14:paraId="4E628B62" w14:textId="77777777" w:rsidR="00D26931" w:rsidRDefault="00D26931" w:rsidP="00D26931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</w:p>
                          <w:p w14:paraId="601284A3" w14:textId="320FAEE7" w:rsidR="00652E08" w:rsidRDefault="00652E08" w:rsidP="00652E0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Initiating the </w:t>
                            </w:r>
                            <w:r w:rsidRPr="00652E0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migration</w:t>
                            </w:r>
                            <w:r w:rsidRPr="00652E0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folder through terminal </w:t>
                            </w:r>
                            <w:r w:rsidRPr="00D051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9D6163B" w14:textId="1D00A9FE" w:rsidR="00652E08" w:rsidRDefault="00652E08" w:rsidP="00652E0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Changes to </w:t>
                            </w:r>
                            <w:proofErr w:type="spellStart"/>
                            <w:r w:rsidRPr="00652E0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program.cs</w:t>
                            </w:r>
                            <w:proofErr w:type="spellEnd"/>
                            <w:r w:rsidRPr="00652E0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  <w:r w:rsidRPr="00652E0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58A0BAA" w14:textId="77777777" w:rsidR="00D26931" w:rsidRPr="00D05141" w:rsidRDefault="00D26931" w:rsidP="00D26931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</w:p>
                          <w:p w14:paraId="0BEE432A" w14:textId="77777777" w:rsidR="00D26931" w:rsidRPr="00D05141" w:rsidRDefault="00D26931" w:rsidP="00D26931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</w:p>
                          <w:p w14:paraId="4E9363E5" w14:textId="77777777" w:rsidR="00D26931" w:rsidRPr="00D05141" w:rsidRDefault="00D26931" w:rsidP="00D26931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spacing w:after="0"/>
                              <w:ind w:left="1080"/>
                              <w:jc w:val="left"/>
                              <w:rPr>
                                <w:sz w:val="22"/>
                              </w:rPr>
                            </w:pPr>
                          </w:p>
                          <w:p w14:paraId="076C2688" w14:textId="77777777" w:rsidR="00D26931" w:rsidRPr="003C49C5" w:rsidRDefault="00D26931" w:rsidP="00D26931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3FE98" id="_x0000_s1046" type="#_x0000_t202" style="position:absolute;margin-left:0;margin-top:30.85pt;width:505.5pt;height:642.65pt;z-index:2519941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" filled="f" stroked="f">
                <v:textbox>
                  <w:txbxContent>
                    <w:p w14:paraId="3368C0E4" w14:textId="7A788237" w:rsidR="00D26931" w:rsidRDefault="00D26931" w:rsidP="00D26931">
                      <w:pPr>
                        <w:rPr>
                          <w:color w:val="000000" w:themeColor="text1"/>
                          <w:sz w:val="22"/>
                          <w:u w:val="single"/>
                        </w:rPr>
                      </w:pPr>
                      <w:r w:rsidRPr="0094519F">
                        <w:rPr>
                          <w:color w:val="0070C0"/>
                          <w:sz w:val="22"/>
                          <w:u w:val="single"/>
                        </w:rPr>
                        <w:t xml:space="preserve">Smart stitches </w:t>
                      </w:r>
                      <w:r>
                        <w:rPr>
                          <w:color w:val="000000" w:themeColor="text1"/>
                          <w:sz w:val="22"/>
                          <w:u w:val="single"/>
                        </w:rPr>
                        <w:t>Back-end</w:t>
                      </w:r>
                      <w:r w:rsidRPr="0094519F">
                        <w:rPr>
                          <w:color w:val="000000" w:themeColor="text1"/>
                          <w:sz w:val="22"/>
                          <w:u w:val="single"/>
                        </w:rPr>
                        <w:t>:</w:t>
                      </w:r>
                    </w:p>
                    <w:p w14:paraId="5300042D" w14:textId="77777777" w:rsidR="00D26931" w:rsidRDefault="00D26931" w:rsidP="00D26931">
                      <w:pPr>
                        <w:spacing w:after="0"/>
                        <w:rPr>
                          <w:sz w:val="22"/>
                        </w:rPr>
                      </w:pPr>
                    </w:p>
                    <w:p w14:paraId="42AD24EA" w14:textId="1BCB0E99" w:rsidR="00D26931" w:rsidRPr="00D05141" w:rsidRDefault="00D26931" w:rsidP="00D2693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lef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05141">
                        <w:rPr>
                          <w:b/>
                          <w:bCs/>
                          <w:sz w:val="24"/>
                          <w:szCs w:val="24"/>
                        </w:rPr>
                        <w:t xml:space="preserve">Folder </w:t>
                      </w:r>
                      <w:r w:rsidR="00EB2336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repositories</w:t>
                      </w:r>
                      <w:r w:rsidRPr="00D0514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including: </w:t>
                      </w:r>
                    </w:p>
                    <w:p w14:paraId="076DF470" w14:textId="1C4B55AF" w:rsidR="00D26931" w:rsidRPr="00B47717" w:rsidRDefault="00EB2336" w:rsidP="00D2693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B47717">
                        <w:rPr>
                          <w:color w:val="000000" w:themeColor="text1"/>
                          <w:sz w:val="22"/>
                        </w:rPr>
                        <w:t>IProduct</w:t>
                      </w:r>
                      <w:proofErr w:type="spellEnd"/>
                      <w:r w:rsidRPr="00B47717">
                        <w:rPr>
                          <w:color w:val="000000" w:themeColor="text1"/>
                          <w:sz w:val="22"/>
                        </w:rPr>
                        <w:t>-Repository</w:t>
                      </w:r>
                    </w:p>
                    <w:p w14:paraId="58D831A7" w14:textId="268DB4BE" w:rsidR="00D26931" w:rsidRPr="00B47717" w:rsidRDefault="00EB2336" w:rsidP="00EB233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r w:rsidRPr="00B47717">
                        <w:rPr>
                          <w:color w:val="000000" w:themeColor="text1"/>
                          <w:sz w:val="22"/>
                        </w:rPr>
                        <w:t>Product-Repository</w:t>
                      </w:r>
                    </w:p>
                    <w:p w14:paraId="7BE1E0E8" w14:textId="3C24CDDD" w:rsidR="00B12551" w:rsidRDefault="00B12551" w:rsidP="00B12551">
                      <w:pPr>
                        <w:spacing w:after="0"/>
                        <w:rPr>
                          <w:sz w:val="22"/>
                        </w:rPr>
                      </w:pPr>
                    </w:p>
                    <w:p w14:paraId="25B5C015" w14:textId="77777777" w:rsidR="00B12551" w:rsidRDefault="00B12551" w:rsidP="00B1255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lef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Changes to </w:t>
                      </w:r>
                      <w:proofErr w:type="spellStart"/>
                      <w:proofErr w:type="gramStart"/>
                      <w:r w:rsidRPr="00652E0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appsetting.json</w:t>
                      </w:r>
                      <w:proofErr w:type="spellEnd"/>
                      <w:proofErr w:type="gramEnd"/>
                      <w:r w:rsidRPr="00D0514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6AFA770B" w14:textId="77777777" w:rsidR="00B12551" w:rsidRPr="00D05141" w:rsidRDefault="00B12551" w:rsidP="00B12551">
                      <w:pPr>
                        <w:spacing w:after="0"/>
                        <w:rPr>
                          <w:sz w:val="22"/>
                        </w:rPr>
                      </w:pPr>
                    </w:p>
                    <w:p w14:paraId="539B07C4" w14:textId="33096AB6" w:rsidR="00D26931" w:rsidRDefault="00D26931" w:rsidP="00D2693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lef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05141">
                        <w:rPr>
                          <w:b/>
                          <w:bCs/>
                          <w:sz w:val="24"/>
                          <w:szCs w:val="24"/>
                        </w:rPr>
                        <w:t xml:space="preserve">Folder </w:t>
                      </w:r>
                      <w:r w:rsidR="00EB2336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Data</w:t>
                      </w:r>
                      <w:r w:rsidRPr="00D0514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including: </w:t>
                      </w:r>
                    </w:p>
                    <w:p w14:paraId="7D85C6E3" w14:textId="491334DC" w:rsidR="00D26931" w:rsidRPr="00B47717" w:rsidRDefault="00EB2336" w:rsidP="00D2693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B47717">
                        <w:rPr>
                          <w:color w:val="000000" w:themeColor="text1"/>
                          <w:sz w:val="22"/>
                        </w:rPr>
                        <w:t>ProductsDbContext</w:t>
                      </w:r>
                      <w:proofErr w:type="spellEnd"/>
                    </w:p>
                    <w:p w14:paraId="36941655" w14:textId="77777777" w:rsidR="00D26931" w:rsidRPr="00D05141" w:rsidRDefault="00D26931" w:rsidP="00D26931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spacing w:after="0"/>
                        <w:ind w:left="1800"/>
                        <w:jc w:val="left"/>
                        <w:rPr>
                          <w:sz w:val="22"/>
                        </w:rPr>
                      </w:pPr>
                    </w:p>
                    <w:p w14:paraId="6A2989A0" w14:textId="2EEC0B8B" w:rsidR="00D26931" w:rsidRDefault="00D26931" w:rsidP="00D2693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lef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05141">
                        <w:rPr>
                          <w:b/>
                          <w:bCs/>
                          <w:sz w:val="24"/>
                          <w:szCs w:val="24"/>
                        </w:rPr>
                        <w:t xml:space="preserve">Folder </w:t>
                      </w:r>
                      <w:r w:rsidR="00417A2C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Models</w:t>
                      </w:r>
                      <w:r w:rsidRPr="00D0514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including: </w:t>
                      </w:r>
                    </w:p>
                    <w:p w14:paraId="2FD8F187" w14:textId="7E5B915D" w:rsidR="00D26931" w:rsidRPr="008C6B4E" w:rsidRDefault="00417A2C" w:rsidP="008C6B4E">
                      <w:pPr>
                        <w:pStyle w:val="ListParagraph"/>
                        <w:numPr>
                          <w:ilvl w:val="1"/>
                          <w:numId w:val="30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8C6B4E">
                        <w:rPr>
                          <w:color w:val="000000" w:themeColor="text1"/>
                          <w:sz w:val="22"/>
                        </w:rPr>
                        <w:t>Products.cs</w:t>
                      </w:r>
                      <w:proofErr w:type="spellEnd"/>
                      <w:r w:rsidRPr="008C6B4E">
                        <w:rPr>
                          <w:color w:val="000000" w:themeColor="text1"/>
                          <w:sz w:val="22"/>
                        </w:rPr>
                        <w:t xml:space="preserve"> </w:t>
                      </w:r>
                    </w:p>
                    <w:p w14:paraId="30B68530" w14:textId="77777777" w:rsidR="00D26931" w:rsidRPr="00D05141" w:rsidRDefault="00D26931" w:rsidP="00417A2C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spacing w:after="0"/>
                        <w:ind w:left="1800"/>
                        <w:jc w:val="left"/>
                        <w:rPr>
                          <w:sz w:val="22"/>
                        </w:rPr>
                      </w:pPr>
                    </w:p>
                    <w:p w14:paraId="65203E4E" w14:textId="0076FE44" w:rsidR="00D26931" w:rsidRDefault="00D26931" w:rsidP="00D2693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lef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05141">
                        <w:rPr>
                          <w:b/>
                          <w:bCs/>
                          <w:sz w:val="24"/>
                          <w:szCs w:val="24"/>
                        </w:rPr>
                        <w:t xml:space="preserve">Folder </w:t>
                      </w:r>
                      <w:proofErr w:type="spellStart"/>
                      <w:r w:rsidR="00BB318E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InputModels</w:t>
                      </w:r>
                      <w:proofErr w:type="spellEnd"/>
                      <w:r w:rsidRPr="00D0514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including: </w:t>
                      </w:r>
                    </w:p>
                    <w:p w14:paraId="0E50F75C" w14:textId="05256800" w:rsidR="00D26931" w:rsidRPr="00B47717" w:rsidRDefault="00BB318E" w:rsidP="00D26931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B47717">
                        <w:rPr>
                          <w:color w:val="000000" w:themeColor="text1"/>
                          <w:sz w:val="22"/>
                        </w:rPr>
                        <w:t>CreateProductInputModel.cs</w:t>
                      </w:r>
                      <w:proofErr w:type="spellEnd"/>
                    </w:p>
                    <w:p w14:paraId="65521A71" w14:textId="4981775C" w:rsidR="00BB318E" w:rsidRPr="00B47717" w:rsidRDefault="00BB318E" w:rsidP="00D26931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B47717">
                        <w:rPr>
                          <w:color w:val="000000" w:themeColor="text1"/>
                          <w:sz w:val="22"/>
                        </w:rPr>
                        <w:t>UpdateProductInputModel.cs</w:t>
                      </w:r>
                      <w:proofErr w:type="spellEnd"/>
                    </w:p>
                    <w:p w14:paraId="06CCE947" w14:textId="77777777" w:rsidR="00BB318E" w:rsidRDefault="00BB318E" w:rsidP="00BB318E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spacing w:after="0"/>
                        <w:ind w:left="2520"/>
                        <w:jc w:val="left"/>
                        <w:rPr>
                          <w:sz w:val="22"/>
                        </w:rPr>
                      </w:pPr>
                    </w:p>
                    <w:p w14:paraId="25F08CE5" w14:textId="77777777" w:rsidR="00D26931" w:rsidRPr="007F05F8" w:rsidRDefault="00D26931" w:rsidP="00D26931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spacing w:after="0"/>
                        <w:ind w:left="1800"/>
                        <w:jc w:val="left"/>
                        <w:rPr>
                          <w:sz w:val="22"/>
                        </w:rPr>
                      </w:pPr>
                    </w:p>
                    <w:p w14:paraId="4CC806CD" w14:textId="66F01A56" w:rsidR="00BB318E" w:rsidRDefault="00BB318E" w:rsidP="00BB318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lef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05141">
                        <w:rPr>
                          <w:b/>
                          <w:bCs/>
                          <w:sz w:val="24"/>
                          <w:szCs w:val="24"/>
                        </w:rPr>
                        <w:t xml:space="preserve">Folder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Dtos</w:t>
                      </w:r>
                      <w:proofErr w:type="spellEnd"/>
                      <w:r w:rsidRPr="00D0514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including: </w:t>
                      </w:r>
                    </w:p>
                    <w:p w14:paraId="63D98ECA" w14:textId="736DE97E" w:rsidR="00BB318E" w:rsidRPr="00B47717" w:rsidRDefault="00BB318E" w:rsidP="00BB318E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B47717">
                        <w:rPr>
                          <w:color w:val="000000" w:themeColor="text1"/>
                          <w:sz w:val="22"/>
                        </w:rPr>
                        <w:t>ProductDto.cs</w:t>
                      </w:r>
                      <w:proofErr w:type="spellEnd"/>
                    </w:p>
                    <w:p w14:paraId="1859F6EC" w14:textId="6FB5D94D" w:rsidR="00D26931" w:rsidRDefault="00D26931" w:rsidP="00D26931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spacing w:after="0"/>
                        <w:ind w:left="720"/>
                        <w:jc w:val="lef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6000CE2" w14:textId="58364658" w:rsidR="00BB318E" w:rsidRDefault="00BB318E" w:rsidP="00BB318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lef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05141">
                        <w:rPr>
                          <w:b/>
                          <w:bCs/>
                          <w:sz w:val="24"/>
                          <w:szCs w:val="24"/>
                        </w:rPr>
                        <w:t xml:space="preserve">Folder 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Controllers</w:t>
                      </w:r>
                      <w:r w:rsidRPr="00D0514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including: </w:t>
                      </w:r>
                    </w:p>
                    <w:p w14:paraId="7AFB3AD3" w14:textId="552A89C9" w:rsidR="00BB318E" w:rsidRDefault="00BB318E" w:rsidP="00BB318E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/>
                        <w:jc w:val="left"/>
                        <w:rPr>
                          <w:sz w:val="22"/>
                        </w:rPr>
                      </w:pPr>
                      <w:proofErr w:type="spellStart"/>
                      <w:r w:rsidRPr="00B47717">
                        <w:rPr>
                          <w:color w:val="000000" w:themeColor="text1"/>
                          <w:sz w:val="22"/>
                        </w:rPr>
                        <w:t>Product</w:t>
                      </w:r>
                      <w:r w:rsidRPr="00B47717">
                        <w:rPr>
                          <w:color w:val="000000" w:themeColor="text1"/>
                          <w:sz w:val="22"/>
                        </w:rPr>
                        <w:t>Controller.cs</w:t>
                      </w:r>
                      <w:proofErr w:type="spellEnd"/>
                    </w:p>
                    <w:p w14:paraId="2E5E62C6" w14:textId="77777777" w:rsidR="00BB318E" w:rsidRPr="00D05141" w:rsidRDefault="00BB318E" w:rsidP="00D26931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spacing w:after="0"/>
                        <w:ind w:left="720"/>
                        <w:jc w:val="lef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E0B60B8" w14:textId="09FF3D52" w:rsidR="00BB318E" w:rsidRDefault="00BB318E" w:rsidP="00BB318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lef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05141">
                        <w:rPr>
                          <w:b/>
                          <w:bCs/>
                          <w:sz w:val="24"/>
                          <w:szCs w:val="24"/>
                        </w:rPr>
                        <w:t xml:space="preserve">Folder 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Validators</w:t>
                      </w:r>
                      <w:r w:rsidRPr="00D05141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including: </w:t>
                      </w:r>
                    </w:p>
                    <w:p w14:paraId="7523337E" w14:textId="27B04E11" w:rsidR="00BB318E" w:rsidRPr="008C6B4E" w:rsidRDefault="00BB318E" w:rsidP="008C6B4E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8C6B4E">
                        <w:rPr>
                          <w:color w:val="000000" w:themeColor="text1"/>
                          <w:sz w:val="22"/>
                        </w:rPr>
                        <w:t>CreateProduct</w:t>
                      </w:r>
                      <w:r w:rsidRPr="008C6B4E">
                        <w:rPr>
                          <w:color w:val="000000" w:themeColor="text1"/>
                          <w:sz w:val="22"/>
                        </w:rPr>
                        <w:t>RequestValidation</w:t>
                      </w:r>
                      <w:r w:rsidRPr="008C6B4E">
                        <w:rPr>
                          <w:color w:val="000000" w:themeColor="text1"/>
                          <w:sz w:val="22"/>
                        </w:rPr>
                        <w:t>.cs</w:t>
                      </w:r>
                      <w:proofErr w:type="spellEnd"/>
                    </w:p>
                    <w:p w14:paraId="6362900D" w14:textId="34468241" w:rsidR="00BB318E" w:rsidRPr="008C6B4E" w:rsidRDefault="00652E08" w:rsidP="008C6B4E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/>
                        <w:jc w:val="left"/>
                        <w:rPr>
                          <w:color w:val="000000" w:themeColor="text1"/>
                          <w:sz w:val="22"/>
                        </w:rPr>
                      </w:pPr>
                      <w:proofErr w:type="spellStart"/>
                      <w:r w:rsidRPr="008C6B4E">
                        <w:rPr>
                          <w:color w:val="000000" w:themeColor="text1"/>
                          <w:sz w:val="22"/>
                        </w:rPr>
                        <w:t>Update</w:t>
                      </w:r>
                      <w:r w:rsidR="00BB318E" w:rsidRPr="008C6B4E">
                        <w:rPr>
                          <w:color w:val="000000" w:themeColor="text1"/>
                          <w:sz w:val="22"/>
                        </w:rPr>
                        <w:t>ProductRequestValidation.cs</w:t>
                      </w:r>
                      <w:proofErr w:type="spellEnd"/>
                    </w:p>
                    <w:p w14:paraId="20580E75" w14:textId="77777777" w:rsidR="00BB318E" w:rsidRDefault="00BB318E" w:rsidP="00BB318E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spacing w:after="0"/>
                        <w:ind w:left="2520"/>
                        <w:jc w:val="left"/>
                        <w:rPr>
                          <w:sz w:val="22"/>
                        </w:rPr>
                      </w:pPr>
                    </w:p>
                    <w:p w14:paraId="4E628B62" w14:textId="77777777" w:rsidR="00D26931" w:rsidRDefault="00D26931" w:rsidP="00D26931">
                      <w:pPr>
                        <w:spacing w:after="0"/>
                        <w:rPr>
                          <w:sz w:val="22"/>
                        </w:rPr>
                      </w:pPr>
                    </w:p>
                    <w:p w14:paraId="601284A3" w14:textId="320FAEE7" w:rsidR="00652E08" w:rsidRDefault="00652E08" w:rsidP="00652E0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lef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Initiating the </w:t>
                      </w:r>
                      <w:r w:rsidRPr="00652E0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migration</w:t>
                      </w:r>
                      <w:r w:rsidRPr="00652E0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folder through terminal </w:t>
                      </w:r>
                      <w:r w:rsidRPr="00D0514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9D6163B" w14:textId="1D00A9FE" w:rsidR="00652E08" w:rsidRDefault="00652E08" w:rsidP="00652E0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lef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Changes to </w:t>
                      </w:r>
                      <w:proofErr w:type="spellStart"/>
                      <w:r w:rsidRPr="00652E0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program.cs</w:t>
                      </w:r>
                      <w:proofErr w:type="spellEnd"/>
                      <w:r w:rsidRPr="00652E0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:</w:t>
                      </w:r>
                      <w:r w:rsidRPr="00652E0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58A0BAA" w14:textId="77777777" w:rsidR="00D26931" w:rsidRPr="00D05141" w:rsidRDefault="00D26931" w:rsidP="00D26931">
                      <w:pPr>
                        <w:spacing w:after="0"/>
                        <w:rPr>
                          <w:sz w:val="22"/>
                        </w:rPr>
                      </w:pPr>
                    </w:p>
                    <w:p w14:paraId="0BEE432A" w14:textId="77777777" w:rsidR="00D26931" w:rsidRPr="00D05141" w:rsidRDefault="00D26931" w:rsidP="00D26931">
                      <w:pPr>
                        <w:spacing w:after="0"/>
                        <w:rPr>
                          <w:sz w:val="22"/>
                        </w:rPr>
                      </w:pPr>
                    </w:p>
                    <w:p w14:paraId="4E9363E5" w14:textId="77777777" w:rsidR="00D26931" w:rsidRPr="00D05141" w:rsidRDefault="00D26931" w:rsidP="00D26931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spacing w:after="0"/>
                        <w:ind w:left="1080"/>
                        <w:jc w:val="left"/>
                        <w:rPr>
                          <w:sz w:val="22"/>
                        </w:rPr>
                      </w:pPr>
                    </w:p>
                    <w:p w14:paraId="076C2688" w14:textId="77777777" w:rsidR="00D26931" w:rsidRPr="003C49C5" w:rsidRDefault="00D26931" w:rsidP="00D26931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CA9300" w14:textId="0F12150D" w:rsidR="00E7212A" w:rsidRPr="00E7212A" w:rsidRDefault="00E7212A" w:rsidP="00E7212A"/>
    <w:p w14:paraId="384EC205" w14:textId="4A5AA895" w:rsidR="00E7212A" w:rsidRPr="00E7212A" w:rsidRDefault="00E7212A" w:rsidP="00E7212A"/>
    <w:p w14:paraId="72178951" w14:textId="5F5FFA0B" w:rsidR="00E415B7" w:rsidRPr="00E415B7" w:rsidRDefault="00E415B7" w:rsidP="00E415B7">
      <w:pPr>
        <w:pBdr>
          <w:top w:val="single" w:sz="4" w:space="1" w:color="80B350" w:themeColor="accent3"/>
        </w:pBdr>
        <w:spacing w:before="200" w:after="40" w:line="240" w:lineRule="auto"/>
        <w:ind w:right="3240"/>
        <w:outlineLvl w:val="0"/>
        <w:rPr>
          <w:rFonts w:asciiTheme="majorHAnsi" w:hAnsiTheme="majorHAnsi"/>
          <w:b/>
          <w:bCs/>
          <w:caps/>
          <w:color w:val="19AED7" w:themeColor="accent2"/>
          <w:sz w:val="52"/>
          <w:szCs w:val="200"/>
        </w:rPr>
      </w:pPr>
      <w:bookmarkStart w:id="0" w:name="_Hlk122211774"/>
      <w:r>
        <w:rPr>
          <w:rFonts w:asciiTheme="majorHAnsi" w:hAnsiTheme="majorHAnsi"/>
          <w:b/>
          <w:bCs/>
          <w:caps/>
          <w:color w:val="19AED7" w:themeColor="accent2"/>
          <w:sz w:val="40"/>
          <w:szCs w:val="144"/>
        </w:rPr>
        <w:t>Test cases</w:t>
      </w:r>
    </w:p>
    <w:bookmarkEnd w:id="0"/>
    <w:p w14:paraId="0A3C43F8" w14:textId="00086ADE" w:rsidR="00E7212A" w:rsidRPr="00E7212A" w:rsidRDefault="00E415B7" w:rsidP="00E7212A">
      <w:r w:rsidRPr="003C49C5">
        <w:rPr>
          <w:b/>
          <w:bCs/>
          <w:noProof/>
          <w:sz w:val="40"/>
          <w:szCs w:val="144"/>
        </w:rPr>
        <mc:AlternateContent>
          <mc:Choice Requires="wps">
            <w:drawing>
              <wp:anchor distT="45720" distB="45720" distL="114300" distR="114300" simplePos="0" relativeHeight="251996160" behindDoc="0" locked="0" layoutInCell="1" allowOverlap="1" wp14:anchorId="192938C2" wp14:editId="68A29EA2">
                <wp:simplePos x="0" y="0"/>
                <wp:positionH relativeFrom="margin">
                  <wp:align>center</wp:align>
                </wp:positionH>
                <wp:positionV relativeFrom="paragraph">
                  <wp:posOffset>489660</wp:posOffset>
                </wp:positionV>
                <wp:extent cx="6467475" cy="1571625"/>
                <wp:effectExtent l="0" t="0" r="0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596DB" w14:textId="7E6D330D" w:rsidR="00E415B7" w:rsidRPr="00E415B7" w:rsidRDefault="00E415B7" w:rsidP="00E415B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E415B7">
                              <w:rPr>
                                <w:color w:val="000000" w:themeColor="text1"/>
                                <w:sz w:val="22"/>
                              </w:rPr>
                              <w:t xml:space="preserve">Checking whether clients are able </w:t>
                            </w:r>
                            <w:proofErr w:type="gramStart"/>
                            <w:r w:rsidRPr="00E415B7">
                              <w:rPr>
                                <w:color w:val="000000" w:themeColor="text1"/>
                                <w:sz w:val="22"/>
                              </w:rPr>
                              <w:t>to  make</w:t>
                            </w:r>
                            <w:proofErr w:type="gramEnd"/>
                            <w:r w:rsidRPr="00E415B7">
                              <w:rPr>
                                <w:color w:val="000000" w:themeColor="text1"/>
                                <w:sz w:val="22"/>
                              </w:rPr>
                              <w:t xml:space="preserve"> all edits to the products through login button</w:t>
                            </w:r>
                          </w:p>
                          <w:p w14:paraId="3E4C8829" w14:textId="0536474B" w:rsidR="00E415B7" w:rsidRPr="003C49C5" w:rsidRDefault="00E415B7" w:rsidP="00E7212A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938C2" id="_x0000_s1047" type="#_x0000_t202" style="position:absolute;margin-left:0;margin-top:38.55pt;width:509.25pt;height:123.75pt;z-index:2519961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" filled="f" stroked="f">
                <v:textbox>
                  <w:txbxContent>
                    <w:p w14:paraId="236596DB" w14:textId="7E6D330D" w:rsidR="00E415B7" w:rsidRPr="00E415B7" w:rsidRDefault="00E415B7" w:rsidP="00E415B7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color w:val="000000" w:themeColor="text1"/>
                          <w:sz w:val="22"/>
                        </w:rPr>
                      </w:pPr>
                      <w:r w:rsidRPr="00E415B7">
                        <w:rPr>
                          <w:color w:val="000000" w:themeColor="text1"/>
                          <w:sz w:val="22"/>
                        </w:rPr>
                        <w:t xml:space="preserve">Checking whether clients are able </w:t>
                      </w:r>
                      <w:proofErr w:type="gramStart"/>
                      <w:r w:rsidRPr="00E415B7">
                        <w:rPr>
                          <w:color w:val="000000" w:themeColor="text1"/>
                          <w:sz w:val="22"/>
                        </w:rPr>
                        <w:t>to  make</w:t>
                      </w:r>
                      <w:proofErr w:type="gramEnd"/>
                      <w:r w:rsidRPr="00E415B7">
                        <w:rPr>
                          <w:color w:val="000000" w:themeColor="text1"/>
                          <w:sz w:val="22"/>
                        </w:rPr>
                        <w:t xml:space="preserve"> all edits to the products through login button</w:t>
                      </w:r>
                    </w:p>
                    <w:p w14:paraId="3E4C8829" w14:textId="0536474B" w:rsidR="00E415B7" w:rsidRPr="003C49C5" w:rsidRDefault="00E415B7" w:rsidP="00E7212A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8D8E6F" w14:textId="241982FD" w:rsidR="00E7212A" w:rsidRPr="00E7212A" w:rsidRDefault="00E7212A" w:rsidP="00E7212A"/>
    <w:p w14:paraId="0C852D7E" w14:textId="680E480E" w:rsidR="00E415B7" w:rsidRDefault="00E415B7" w:rsidP="00E415B7">
      <w:pPr>
        <w:pBdr>
          <w:top w:val="single" w:sz="4" w:space="1" w:color="80B350" w:themeColor="accent3"/>
        </w:pBdr>
        <w:spacing w:before="200" w:after="40" w:line="240" w:lineRule="auto"/>
        <w:ind w:right="3240"/>
        <w:outlineLvl w:val="0"/>
        <w:rPr>
          <w:rFonts w:asciiTheme="majorHAnsi" w:hAnsiTheme="majorHAnsi"/>
          <w:b/>
          <w:bCs/>
          <w:caps/>
          <w:color w:val="19AED7" w:themeColor="accent2"/>
          <w:sz w:val="40"/>
          <w:szCs w:val="144"/>
        </w:rPr>
      </w:pPr>
      <w:r>
        <w:rPr>
          <w:rFonts w:asciiTheme="majorHAnsi" w:hAnsiTheme="majorHAnsi"/>
          <w:b/>
          <w:bCs/>
          <w:caps/>
          <w:color w:val="19AED7" w:themeColor="accent2"/>
          <w:sz w:val="40"/>
          <w:szCs w:val="144"/>
        </w:rPr>
        <w:t>QAs</w:t>
      </w:r>
    </w:p>
    <w:p w14:paraId="06EF3BBF" w14:textId="648F22CC" w:rsidR="00E415B7" w:rsidRPr="00E415B7" w:rsidRDefault="00E415B7" w:rsidP="00E415B7">
      <w:pPr>
        <w:pBdr>
          <w:top w:val="single" w:sz="4" w:space="1" w:color="80B350" w:themeColor="accent3"/>
        </w:pBdr>
        <w:spacing w:before="200" w:after="40" w:line="240" w:lineRule="auto"/>
        <w:ind w:right="3240"/>
        <w:outlineLvl w:val="0"/>
        <w:rPr>
          <w:rFonts w:asciiTheme="majorHAnsi" w:hAnsiTheme="majorHAnsi"/>
          <w:b/>
          <w:bCs/>
          <w:caps/>
          <w:color w:val="19AED7" w:themeColor="accent2"/>
          <w:sz w:val="52"/>
          <w:szCs w:val="200"/>
        </w:rPr>
      </w:pPr>
      <w:r w:rsidRPr="003C49C5">
        <w:rPr>
          <w:b/>
          <w:bCs/>
          <w:noProof/>
          <w:sz w:val="40"/>
          <w:szCs w:val="144"/>
        </w:rPr>
        <mc:AlternateContent>
          <mc:Choice Requires="wps">
            <w:drawing>
              <wp:anchor distT="45720" distB="45720" distL="114300" distR="114300" simplePos="0" relativeHeight="251998208" behindDoc="0" locked="0" layoutInCell="1" allowOverlap="1" wp14:anchorId="67A1F0DC" wp14:editId="6ECDF09F">
                <wp:simplePos x="0" y="0"/>
                <wp:positionH relativeFrom="margin">
                  <wp:align>center</wp:align>
                </wp:positionH>
                <wp:positionV relativeFrom="paragraph">
                  <wp:posOffset>551180</wp:posOffset>
                </wp:positionV>
                <wp:extent cx="6467475" cy="1571625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FCE75" w14:textId="1FA6C5DD" w:rsidR="00E415B7" w:rsidRDefault="00E415B7" w:rsidP="00E415B7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Hosting ??</w:t>
                            </w:r>
                            <w:proofErr w:type="gramEnd"/>
                          </w:p>
                          <w:p w14:paraId="5C01835A" w14:textId="77777777" w:rsidR="00E415B7" w:rsidRPr="003C49C5" w:rsidRDefault="00E415B7" w:rsidP="00E415B7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1F0DC" id="_x0000_s1048" type="#_x0000_t202" style="position:absolute;margin-left:0;margin-top:43.4pt;width:509.25pt;height:123.75pt;z-index:2519982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" filled="f" stroked="f">
                <v:textbox>
                  <w:txbxContent>
                    <w:p w14:paraId="073FCE75" w14:textId="1FA6C5DD" w:rsidR="00E415B7" w:rsidRDefault="00E415B7" w:rsidP="00E415B7">
                      <w:pPr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Hosting ??</w:t>
                      </w:r>
                      <w:proofErr w:type="gramEnd"/>
                    </w:p>
                    <w:p w14:paraId="5C01835A" w14:textId="77777777" w:rsidR="00E415B7" w:rsidRPr="003C49C5" w:rsidRDefault="00E415B7" w:rsidP="00E415B7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D25F6E" w14:textId="22FD255D" w:rsidR="00E7212A" w:rsidRPr="00E7212A" w:rsidRDefault="00E7212A" w:rsidP="00E7212A"/>
    <w:p w14:paraId="335C922F" w14:textId="4B95E3B2" w:rsidR="00E7212A" w:rsidRPr="00E7212A" w:rsidRDefault="00E7212A" w:rsidP="00E7212A"/>
    <w:p w14:paraId="7AC68633" w14:textId="555B199D" w:rsidR="00E7212A" w:rsidRPr="00E7212A" w:rsidRDefault="00E415B7" w:rsidP="00E7212A">
      <w:r w:rsidRPr="003C49C5">
        <w:rPr>
          <w:b/>
          <w:bCs/>
          <w:noProof/>
          <w:sz w:val="40"/>
          <w:szCs w:val="144"/>
        </w:rPr>
        <mc:AlternateContent>
          <mc:Choice Requires="wps">
            <w:drawing>
              <wp:anchor distT="45720" distB="45720" distL="114300" distR="114300" simplePos="0" relativeHeight="251990016" behindDoc="0" locked="0" layoutInCell="1" allowOverlap="1" wp14:anchorId="05BBCD8B" wp14:editId="1236FF74">
                <wp:simplePos x="0" y="0"/>
                <wp:positionH relativeFrom="margin">
                  <wp:align>center</wp:align>
                </wp:positionH>
                <wp:positionV relativeFrom="paragraph">
                  <wp:posOffset>1662781</wp:posOffset>
                </wp:positionV>
                <wp:extent cx="6467475" cy="1571625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6C2C4" w14:textId="14AA5E3B" w:rsidR="00E7212A" w:rsidRPr="003C49C5" w:rsidRDefault="00E7212A" w:rsidP="00E7212A">
                            <w:pPr>
                              <w:rPr>
                                <w:sz w:val="22"/>
                              </w:rPr>
                            </w:pPr>
                            <w:r w:rsidRPr="003C49C5">
                              <w:rPr>
                                <w:sz w:val="22"/>
                              </w:rPr>
                              <w:t xml:space="preserve">Files to be created (Path): DEF Zone =&gt; </w:t>
                            </w:r>
                            <w:proofErr w:type="spellStart"/>
                            <w:r w:rsidRPr="003C49C5">
                              <w:rPr>
                                <w:sz w:val="22"/>
                              </w:rPr>
                              <w:t>CreateEditProduct</w:t>
                            </w:r>
                            <w:proofErr w:type="spellEnd"/>
                            <w:r w:rsidRPr="003C49C5">
                              <w:rPr>
                                <w:sz w:val="22"/>
                              </w:rPr>
                              <w:t xml:space="preserve"> =&gt; </w:t>
                            </w:r>
                            <w:proofErr w:type="spellStart"/>
                            <w:proofErr w:type="gramStart"/>
                            <w:r w:rsidRPr="003C49C5">
                              <w:rPr>
                                <w:sz w:val="22"/>
                              </w:rPr>
                              <w:t>CreateEditProduct</w:t>
                            </w:r>
                            <w:proofErr w:type="spellEnd"/>
                            <w:r w:rsidRPr="003C49C5">
                              <w:rPr>
                                <w:sz w:val="22"/>
                              </w:rPr>
                              <w:t xml:space="preserve"> .</w:t>
                            </w:r>
                            <w:proofErr w:type="spellStart"/>
                            <w:r w:rsidRPr="003C49C5">
                              <w:rPr>
                                <w:sz w:val="22"/>
                              </w:rPr>
                              <w:t>tsx</w:t>
                            </w:r>
                            <w:proofErr w:type="spellEnd"/>
                            <w:proofErr w:type="gramEnd"/>
                          </w:p>
                          <w:p w14:paraId="630AC5D9" w14:textId="6930EABE" w:rsidR="00E7212A" w:rsidRPr="003C49C5" w:rsidRDefault="00E7212A" w:rsidP="00E7212A">
                            <w:pPr>
                              <w:rPr>
                                <w:sz w:val="22"/>
                              </w:rPr>
                            </w:pPr>
                            <w:r w:rsidRPr="003C49C5">
                              <w:rPr>
                                <w:sz w:val="22"/>
                              </w:rPr>
                              <w:t xml:space="preserve">Files to be updated (Path): redux store =&gt; Reducers =&gt; </w:t>
                            </w:r>
                            <w:proofErr w:type="spellStart"/>
                            <w:r w:rsidRPr="003C49C5">
                              <w:rPr>
                                <w:sz w:val="22"/>
                              </w:rPr>
                              <w:t>productsReducers.tsx</w:t>
                            </w:r>
                            <w:proofErr w:type="spellEnd"/>
                          </w:p>
                          <w:p w14:paraId="2F54FE35" w14:textId="01203397" w:rsidR="00E7212A" w:rsidRPr="003C49C5" w:rsidRDefault="00E7212A" w:rsidP="00E7212A">
                            <w:pPr>
                              <w:rPr>
                                <w:sz w:val="22"/>
                              </w:rPr>
                            </w:pPr>
                            <w:r w:rsidRPr="003C49C5">
                              <w:rPr>
                                <w:sz w:val="22"/>
                              </w:rPr>
                              <w:t>Methods and logics needed, and why!</w:t>
                            </w:r>
                          </w:p>
                          <w:p w14:paraId="1191BA71" w14:textId="2989DD81" w:rsidR="00E7212A" w:rsidRPr="003C49C5" w:rsidRDefault="00E7212A" w:rsidP="00E7212A">
                            <w:pPr>
                              <w:rPr>
                                <w:sz w:val="22"/>
                              </w:rPr>
                            </w:pPr>
                            <w:r w:rsidRPr="003C49C5">
                              <w:rPr>
                                <w:sz w:val="22"/>
                              </w:rPr>
                              <w:t>Third-party libraries (Plugin) needed, and why! And add description about them in the Readme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BCD8B" id="_x0000_s1049" type="#_x0000_t202" style="position:absolute;margin-left:0;margin-top:130.95pt;width:509.25pt;height:123.75pt;z-index:2519900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" filled="f" stroked="f">
                <v:textbox>
                  <w:txbxContent>
                    <w:p w14:paraId="4D26C2C4" w14:textId="14AA5E3B" w:rsidR="00E7212A" w:rsidRPr="003C49C5" w:rsidRDefault="00E7212A" w:rsidP="00E7212A">
                      <w:pPr>
                        <w:rPr>
                          <w:sz w:val="22"/>
                        </w:rPr>
                      </w:pPr>
                      <w:r w:rsidRPr="003C49C5">
                        <w:rPr>
                          <w:sz w:val="22"/>
                        </w:rPr>
                        <w:t xml:space="preserve">Files to be created (Path): DEF Zone =&gt; </w:t>
                      </w:r>
                      <w:proofErr w:type="spellStart"/>
                      <w:r w:rsidRPr="003C49C5">
                        <w:rPr>
                          <w:sz w:val="22"/>
                        </w:rPr>
                        <w:t>CreateEditProduct</w:t>
                      </w:r>
                      <w:proofErr w:type="spellEnd"/>
                      <w:r w:rsidRPr="003C49C5">
                        <w:rPr>
                          <w:sz w:val="22"/>
                        </w:rPr>
                        <w:t xml:space="preserve"> =&gt; </w:t>
                      </w:r>
                      <w:proofErr w:type="spellStart"/>
                      <w:proofErr w:type="gramStart"/>
                      <w:r w:rsidRPr="003C49C5">
                        <w:rPr>
                          <w:sz w:val="22"/>
                        </w:rPr>
                        <w:t>CreateEditProduct</w:t>
                      </w:r>
                      <w:proofErr w:type="spellEnd"/>
                      <w:r w:rsidRPr="003C49C5">
                        <w:rPr>
                          <w:sz w:val="22"/>
                        </w:rPr>
                        <w:t xml:space="preserve"> .</w:t>
                      </w:r>
                      <w:proofErr w:type="spellStart"/>
                      <w:r w:rsidRPr="003C49C5">
                        <w:rPr>
                          <w:sz w:val="22"/>
                        </w:rPr>
                        <w:t>tsx</w:t>
                      </w:r>
                      <w:proofErr w:type="spellEnd"/>
                      <w:proofErr w:type="gramEnd"/>
                    </w:p>
                    <w:p w14:paraId="630AC5D9" w14:textId="6930EABE" w:rsidR="00E7212A" w:rsidRPr="003C49C5" w:rsidRDefault="00E7212A" w:rsidP="00E7212A">
                      <w:pPr>
                        <w:rPr>
                          <w:sz w:val="22"/>
                        </w:rPr>
                      </w:pPr>
                      <w:r w:rsidRPr="003C49C5">
                        <w:rPr>
                          <w:sz w:val="22"/>
                        </w:rPr>
                        <w:t xml:space="preserve">Files to be updated (Path): redux store =&gt; Reducers =&gt; </w:t>
                      </w:r>
                      <w:proofErr w:type="spellStart"/>
                      <w:r w:rsidRPr="003C49C5">
                        <w:rPr>
                          <w:sz w:val="22"/>
                        </w:rPr>
                        <w:t>productsReducers.tsx</w:t>
                      </w:r>
                      <w:proofErr w:type="spellEnd"/>
                    </w:p>
                    <w:p w14:paraId="2F54FE35" w14:textId="01203397" w:rsidR="00E7212A" w:rsidRPr="003C49C5" w:rsidRDefault="00E7212A" w:rsidP="00E7212A">
                      <w:pPr>
                        <w:rPr>
                          <w:sz w:val="22"/>
                        </w:rPr>
                      </w:pPr>
                      <w:r w:rsidRPr="003C49C5">
                        <w:rPr>
                          <w:sz w:val="22"/>
                        </w:rPr>
                        <w:t>Methods and logics needed, and why!</w:t>
                      </w:r>
                    </w:p>
                    <w:p w14:paraId="1191BA71" w14:textId="2989DD81" w:rsidR="00E7212A" w:rsidRPr="003C49C5" w:rsidRDefault="00E7212A" w:rsidP="00E7212A">
                      <w:pPr>
                        <w:rPr>
                          <w:sz w:val="22"/>
                        </w:rPr>
                      </w:pPr>
                      <w:r w:rsidRPr="003C49C5">
                        <w:rPr>
                          <w:sz w:val="22"/>
                        </w:rPr>
                        <w:t>Third-party libraries (Plugin) needed, and why! And add description about them in the Readme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7212A" w:rsidRPr="00E7212A" w:rsidSect="009A7F2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936" w:right="1080" w:bottom="936" w:left="1080" w:header="720" w:footer="144" w:gutter="0"/>
      <w:pgBorders w:zOrder="back" w:offsetFrom="page">
        <w:top w:val="single" w:sz="4" w:space="31" w:color="80B350" w:themeColor="accent3"/>
        <w:left w:val="single" w:sz="4" w:space="31" w:color="80B350" w:themeColor="accent3"/>
        <w:bottom w:val="single" w:sz="4" w:space="31" w:color="80B350" w:themeColor="accent3"/>
        <w:right w:val="single" w:sz="4" w:space="31" w:color="80B350" w:themeColor="accent3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C2961" w14:textId="77777777" w:rsidR="003A7C68" w:rsidRDefault="003A7C68" w:rsidP="00600433">
      <w:pPr>
        <w:spacing w:after="0" w:line="240" w:lineRule="auto"/>
      </w:pPr>
      <w:r>
        <w:separator/>
      </w:r>
    </w:p>
  </w:endnote>
  <w:endnote w:type="continuationSeparator" w:id="0">
    <w:p w14:paraId="24A8582E" w14:textId="77777777" w:rsidR="003A7C68" w:rsidRDefault="003A7C68" w:rsidP="00600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icrosoft Office Preview Font"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0C9EF" w14:textId="77777777" w:rsidR="00F1423A" w:rsidRDefault="00F14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5DF69" w14:textId="77777777" w:rsidR="00F1423A" w:rsidRDefault="00F142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1C840" w14:textId="77777777" w:rsidR="009A5B55" w:rsidRDefault="008872F8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2F40D382" wp14:editId="64FEE968">
              <wp:simplePos x="0" y="0"/>
              <wp:positionH relativeFrom="page">
                <wp:posOffset>6702425</wp:posOffset>
              </wp:positionH>
              <wp:positionV relativeFrom="page">
                <wp:posOffset>9552940</wp:posOffset>
              </wp:positionV>
              <wp:extent cx="1422400" cy="234950"/>
              <wp:effectExtent l="6350" t="8890" r="0" b="3810"/>
              <wp:wrapNone/>
              <wp:docPr id="1" name="AutoShape 1" title="Decorative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2400" cy="234950"/>
                      </a:xfrm>
                      <a:prstGeom prst="parallelogram">
                        <a:avLst>
                          <a:gd name="adj" fmla="val 151351"/>
                        </a:avLst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DB20A7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Shape 1" o:spid="_x0000_s1026" type="#_x0000_t7" alt="Title: Decorative border" style="position:absolute;margin-left:527.75pt;margin-top:752.2pt;width:112pt;height:18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" fillcolor="#19aed7 [3205]" stroked="f" strokecolor="black [3213]" strokeweight=".25pt">
              <v:shadow opacity="22938f" offset="0"/>
              <v:textbox inset=",7.2pt,,7.2pt"/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BBE64" w14:textId="77777777" w:rsidR="003A7C68" w:rsidRDefault="003A7C68" w:rsidP="00600433">
      <w:pPr>
        <w:spacing w:after="0" w:line="240" w:lineRule="auto"/>
      </w:pPr>
      <w:r>
        <w:separator/>
      </w:r>
    </w:p>
  </w:footnote>
  <w:footnote w:type="continuationSeparator" w:id="0">
    <w:p w14:paraId="751372D7" w14:textId="77777777" w:rsidR="003A7C68" w:rsidRDefault="003A7C68" w:rsidP="00600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3FD80" w14:textId="77777777" w:rsidR="00F1423A" w:rsidRDefault="00F142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B7CF7" w14:textId="77777777" w:rsidR="00F1423A" w:rsidRDefault="00F142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29638" w14:textId="77777777" w:rsidR="00F1423A" w:rsidRDefault="00F142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085"/>
    <w:multiLevelType w:val="hybridMultilevel"/>
    <w:tmpl w:val="881AB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96219"/>
    <w:multiLevelType w:val="hybridMultilevel"/>
    <w:tmpl w:val="522CB4B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5332E9"/>
    <w:multiLevelType w:val="hybridMultilevel"/>
    <w:tmpl w:val="8A5A2EE0"/>
    <w:lvl w:ilvl="0" w:tplc="546E8940">
      <w:start w:val="1"/>
      <w:numFmt w:val="lowerLetter"/>
      <w:lvlText w:val="%1)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73403"/>
    <w:multiLevelType w:val="hybridMultilevel"/>
    <w:tmpl w:val="237A5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D5BF9"/>
    <w:multiLevelType w:val="hybridMultilevel"/>
    <w:tmpl w:val="7EC81BC0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F9D31F4"/>
    <w:multiLevelType w:val="hybridMultilevel"/>
    <w:tmpl w:val="7C9850A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0E66A72"/>
    <w:multiLevelType w:val="hybridMultilevel"/>
    <w:tmpl w:val="071AC81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64D3290"/>
    <w:multiLevelType w:val="hybridMultilevel"/>
    <w:tmpl w:val="F17840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318FA"/>
    <w:multiLevelType w:val="hybridMultilevel"/>
    <w:tmpl w:val="C99C1D1A"/>
    <w:lvl w:ilvl="0" w:tplc="FFFFFFFF">
      <w:start w:val="1"/>
      <w:numFmt w:val="lowerLetter"/>
      <w:lvlText w:val="%1)"/>
      <w:lvlJc w:val="left"/>
      <w:pPr>
        <w:ind w:left="35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 w15:restartNumberingAfterBreak="0">
    <w:nsid w:val="16C5342A"/>
    <w:multiLevelType w:val="hybridMultilevel"/>
    <w:tmpl w:val="2BE8C28A"/>
    <w:lvl w:ilvl="0" w:tplc="FFFFFFFF">
      <w:start w:val="1"/>
      <w:numFmt w:val="lowerLetter"/>
      <w:lvlText w:val="%1)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184958BB"/>
    <w:multiLevelType w:val="hybridMultilevel"/>
    <w:tmpl w:val="AE405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83110"/>
    <w:multiLevelType w:val="hybridMultilevel"/>
    <w:tmpl w:val="FCE8F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416858"/>
    <w:multiLevelType w:val="hybridMultilevel"/>
    <w:tmpl w:val="7256EED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1FBB1336"/>
    <w:multiLevelType w:val="hybridMultilevel"/>
    <w:tmpl w:val="756E7D4A"/>
    <w:lvl w:ilvl="0" w:tplc="FFFFFFFF">
      <w:start w:val="1"/>
      <w:numFmt w:val="lowerLetter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20E11193"/>
    <w:multiLevelType w:val="hybridMultilevel"/>
    <w:tmpl w:val="CCB4BCB8"/>
    <w:lvl w:ilvl="0" w:tplc="04090011">
      <w:start w:val="1"/>
      <w:numFmt w:val="decimal"/>
      <w:lvlText w:val="%1)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3C034B"/>
    <w:multiLevelType w:val="hybridMultilevel"/>
    <w:tmpl w:val="F80A50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200A06"/>
    <w:multiLevelType w:val="hybridMultilevel"/>
    <w:tmpl w:val="82465E3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CB7DF1"/>
    <w:multiLevelType w:val="hybridMultilevel"/>
    <w:tmpl w:val="7CEAA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21DC6"/>
    <w:multiLevelType w:val="hybridMultilevel"/>
    <w:tmpl w:val="F21CE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D216ED"/>
    <w:multiLevelType w:val="hybridMultilevel"/>
    <w:tmpl w:val="78F259C6"/>
    <w:lvl w:ilvl="0" w:tplc="04090019">
      <w:start w:val="1"/>
      <w:numFmt w:val="lowerLetter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2" w15:restartNumberingAfterBreak="0">
    <w:nsid w:val="48D14503"/>
    <w:multiLevelType w:val="hybridMultilevel"/>
    <w:tmpl w:val="AC9C5B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A86336"/>
    <w:multiLevelType w:val="hybridMultilevel"/>
    <w:tmpl w:val="01CC334A"/>
    <w:lvl w:ilvl="0" w:tplc="546E8940">
      <w:start w:val="1"/>
      <w:numFmt w:val="lowerLetter"/>
      <w:lvlText w:val="%1)"/>
      <w:lvlJc w:val="left"/>
      <w:pPr>
        <w:ind w:left="234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4" w15:restartNumberingAfterBreak="0">
    <w:nsid w:val="4BE14DE8"/>
    <w:multiLevelType w:val="hybridMultilevel"/>
    <w:tmpl w:val="B54A5BB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43417BD"/>
    <w:multiLevelType w:val="hybridMultilevel"/>
    <w:tmpl w:val="B48AA86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B506C"/>
    <w:multiLevelType w:val="hybridMultilevel"/>
    <w:tmpl w:val="F8C06B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5A4299B"/>
    <w:multiLevelType w:val="hybridMultilevel"/>
    <w:tmpl w:val="96CA27B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5C825C6"/>
    <w:multiLevelType w:val="hybridMultilevel"/>
    <w:tmpl w:val="CE702768"/>
    <w:lvl w:ilvl="0" w:tplc="0780F664">
      <w:start w:val="1"/>
      <w:numFmt w:val="bullet"/>
      <w:pStyle w:val="bullet"/>
      <w:lvlText w:val="•"/>
      <w:lvlJc w:val="left"/>
      <w:pPr>
        <w:ind w:left="862" w:hanging="360"/>
      </w:pPr>
      <w:rPr>
        <w:rFonts w:ascii="Times New Roman" w:hAnsi="Times New Roman" w:hint="default"/>
        <w:color w:val="19AED7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91BC5"/>
    <w:multiLevelType w:val="hybridMultilevel"/>
    <w:tmpl w:val="38846A92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 w15:restartNumberingAfterBreak="0">
    <w:nsid w:val="744D038F"/>
    <w:multiLevelType w:val="hybridMultilevel"/>
    <w:tmpl w:val="F180838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AF904E1"/>
    <w:multiLevelType w:val="hybridMultilevel"/>
    <w:tmpl w:val="A5AEA68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FC27966"/>
    <w:multiLevelType w:val="hybridMultilevel"/>
    <w:tmpl w:val="45541F5C"/>
    <w:lvl w:ilvl="0" w:tplc="546E8940">
      <w:start w:val="1"/>
      <w:numFmt w:val="lowerLetter"/>
      <w:lvlText w:val="%1)"/>
      <w:lvlJc w:val="left"/>
      <w:pPr>
        <w:ind w:left="25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518539524">
    <w:abstractNumId w:val="30"/>
  </w:num>
  <w:num w:numId="2" w16cid:durableId="989141954">
    <w:abstractNumId w:val="26"/>
  </w:num>
  <w:num w:numId="3" w16cid:durableId="1803381292">
    <w:abstractNumId w:val="15"/>
  </w:num>
  <w:num w:numId="4" w16cid:durableId="1149320099">
    <w:abstractNumId w:val="20"/>
  </w:num>
  <w:num w:numId="5" w16cid:durableId="1723138301">
    <w:abstractNumId w:val="29"/>
  </w:num>
  <w:num w:numId="6" w16cid:durableId="396590535">
    <w:abstractNumId w:val="7"/>
  </w:num>
  <w:num w:numId="7" w16cid:durableId="914625335">
    <w:abstractNumId w:val="22"/>
  </w:num>
  <w:num w:numId="8" w16cid:durableId="1179077541">
    <w:abstractNumId w:val="17"/>
  </w:num>
  <w:num w:numId="9" w16cid:durableId="58402621">
    <w:abstractNumId w:val="27"/>
  </w:num>
  <w:num w:numId="10" w16cid:durableId="712316400">
    <w:abstractNumId w:val="19"/>
  </w:num>
  <w:num w:numId="11" w16cid:durableId="1200120990">
    <w:abstractNumId w:val="18"/>
  </w:num>
  <w:num w:numId="12" w16cid:durableId="1125658627">
    <w:abstractNumId w:val="3"/>
  </w:num>
  <w:num w:numId="13" w16cid:durableId="2097246476">
    <w:abstractNumId w:val="10"/>
  </w:num>
  <w:num w:numId="14" w16cid:durableId="2061509600">
    <w:abstractNumId w:val="0"/>
  </w:num>
  <w:num w:numId="15" w16cid:durableId="8719954">
    <w:abstractNumId w:val="11"/>
  </w:num>
  <w:num w:numId="16" w16cid:durableId="271018271">
    <w:abstractNumId w:val="16"/>
  </w:num>
  <w:num w:numId="17" w16cid:durableId="1130368290">
    <w:abstractNumId w:val="33"/>
  </w:num>
  <w:num w:numId="18" w16cid:durableId="2010524419">
    <w:abstractNumId w:val="24"/>
  </w:num>
  <w:num w:numId="19" w16cid:durableId="221336953">
    <w:abstractNumId w:val="5"/>
  </w:num>
  <w:num w:numId="20" w16cid:durableId="434712079">
    <w:abstractNumId w:val="1"/>
  </w:num>
  <w:num w:numId="21" w16cid:durableId="1006204148">
    <w:abstractNumId w:val="32"/>
  </w:num>
  <w:num w:numId="22" w16cid:durableId="2016221405">
    <w:abstractNumId w:val="6"/>
  </w:num>
  <w:num w:numId="23" w16cid:durableId="847059563">
    <w:abstractNumId w:val="4"/>
  </w:num>
  <w:num w:numId="24" w16cid:durableId="1297761933">
    <w:abstractNumId w:val="28"/>
  </w:num>
  <w:num w:numId="25" w16cid:durableId="1688094794">
    <w:abstractNumId w:val="34"/>
  </w:num>
  <w:num w:numId="26" w16cid:durableId="488138027">
    <w:abstractNumId w:val="31"/>
  </w:num>
  <w:num w:numId="27" w16cid:durableId="213780747">
    <w:abstractNumId w:val="12"/>
  </w:num>
  <w:num w:numId="28" w16cid:durableId="1473673232">
    <w:abstractNumId w:val="25"/>
  </w:num>
  <w:num w:numId="29" w16cid:durableId="1906211830">
    <w:abstractNumId w:val="9"/>
  </w:num>
  <w:num w:numId="30" w16cid:durableId="1546723063">
    <w:abstractNumId w:val="8"/>
  </w:num>
  <w:num w:numId="31" w16cid:durableId="553853464">
    <w:abstractNumId w:val="13"/>
  </w:num>
  <w:num w:numId="32" w16cid:durableId="213808360">
    <w:abstractNumId w:val="21"/>
  </w:num>
  <w:num w:numId="33" w16cid:durableId="1764258573">
    <w:abstractNumId w:val="23"/>
  </w:num>
  <w:num w:numId="34" w16cid:durableId="1806852652">
    <w:abstractNumId w:val="2"/>
  </w:num>
  <w:num w:numId="35" w16cid:durableId="18448519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99"/>
    <w:rsid w:val="00034A3C"/>
    <w:rsid w:val="00097195"/>
    <w:rsid w:val="000E08CB"/>
    <w:rsid w:val="000E1FB2"/>
    <w:rsid w:val="00170B79"/>
    <w:rsid w:val="0026678F"/>
    <w:rsid w:val="003101D3"/>
    <w:rsid w:val="00336B37"/>
    <w:rsid w:val="0035513C"/>
    <w:rsid w:val="003568AA"/>
    <w:rsid w:val="003A7C68"/>
    <w:rsid w:val="003C49C5"/>
    <w:rsid w:val="003C7272"/>
    <w:rsid w:val="00417A2C"/>
    <w:rsid w:val="004754D7"/>
    <w:rsid w:val="004A0654"/>
    <w:rsid w:val="00534A3E"/>
    <w:rsid w:val="005B09EF"/>
    <w:rsid w:val="005D608A"/>
    <w:rsid w:val="00600433"/>
    <w:rsid w:val="00652E08"/>
    <w:rsid w:val="0066288D"/>
    <w:rsid w:val="006644C3"/>
    <w:rsid w:val="00693182"/>
    <w:rsid w:val="006A7B59"/>
    <w:rsid w:val="006C0713"/>
    <w:rsid w:val="00712C22"/>
    <w:rsid w:val="00722A2F"/>
    <w:rsid w:val="00726386"/>
    <w:rsid w:val="00766971"/>
    <w:rsid w:val="007F05F8"/>
    <w:rsid w:val="00835706"/>
    <w:rsid w:val="008872F8"/>
    <w:rsid w:val="008B3CB1"/>
    <w:rsid w:val="008C6B4E"/>
    <w:rsid w:val="0091030E"/>
    <w:rsid w:val="0094519F"/>
    <w:rsid w:val="0097418B"/>
    <w:rsid w:val="009A5B55"/>
    <w:rsid w:val="009A7F28"/>
    <w:rsid w:val="009B6F5A"/>
    <w:rsid w:val="00AC5A9E"/>
    <w:rsid w:val="00AE4299"/>
    <w:rsid w:val="00B12551"/>
    <w:rsid w:val="00B30C18"/>
    <w:rsid w:val="00B47717"/>
    <w:rsid w:val="00BA4BC4"/>
    <w:rsid w:val="00BB318E"/>
    <w:rsid w:val="00BE1BEE"/>
    <w:rsid w:val="00C330C6"/>
    <w:rsid w:val="00C55D16"/>
    <w:rsid w:val="00C8063B"/>
    <w:rsid w:val="00D05141"/>
    <w:rsid w:val="00D171AC"/>
    <w:rsid w:val="00D26931"/>
    <w:rsid w:val="00D64AE6"/>
    <w:rsid w:val="00DB1D49"/>
    <w:rsid w:val="00DE1986"/>
    <w:rsid w:val="00E05158"/>
    <w:rsid w:val="00E05D67"/>
    <w:rsid w:val="00E225BA"/>
    <w:rsid w:val="00E415B7"/>
    <w:rsid w:val="00E63901"/>
    <w:rsid w:val="00E7212A"/>
    <w:rsid w:val="00E72DBD"/>
    <w:rsid w:val="00E81499"/>
    <w:rsid w:val="00EB2336"/>
    <w:rsid w:val="00F1423A"/>
    <w:rsid w:val="00FA1C41"/>
    <w:rsid w:val="00FC4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2"/>
    </o:shapelayout>
  </w:shapeDefaults>
  <w:decimalSymbol w:val="."/>
  <w:listSeparator w:val=","/>
  <w14:docId w14:val="579EB9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15B7"/>
    <w:pPr>
      <w:spacing w:line="245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08A"/>
    <w:pPr>
      <w:pBdr>
        <w:top w:val="single" w:sz="4" w:space="1" w:color="80B350" w:themeColor="accent3"/>
      </w:pBdr>
      <w:spacing w:before="200" w:after="40" w:line="240" w:lineRule="auto"/>
      <w:ind w:right="3240"/>
      <w:outlineLvl w:val="0"/>
    </w:pPr>
    <w:rPr>
      <w:rFonts w:asciiTheme="majorHAnsi" w:hAnsiTheme="majorHAnsi"/>
      <w:caps/>
      <w:color w:val="19AED7" w:themeColor="accent2"/>
      <w:sz w:val="28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rsid w:val="00AF5119"/>
    <w:pPr>
      <w:outlineLvl w:val="1"/>
    </w:pPr>
    <w:rPr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81773"/>
    <w:pPr>
      <w:jc w:val="right"/>
      <w:outlineLvl w:val="3"/>
    </w:pPr>
    <w:rPr>
      <w:rFonts w:asciiTheme="majorHAnsi" w:hAnsiTheme="majorHAnsi"/>
      <w:color w:val="8E0344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56AA4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1B4F7A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F5119"/>
    <w:rPr>
      <w:rFonts w:asciiTheme="majorHAnsi" w:hAnsiTheme="majorHAnsi"/>
      <w:caps/>
      <w:color w:val="19AED7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8E0344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1B4F7A" w:themeColor="text2" w:themeShade="BF"/>
      <w:sz w:val="60"/>
    </w:rPr>
  </w:style>
  <w:style w:type="paragraph" w:styleId="ListParagraph">
    <w:name w:val="List Paragraph"/>
    <w:basedOn w:val="Normal"/>
    <w:uiPriority w:val="34"/>
    <w:rsid w:val="000D0FB4"/>
    <w:pPr>
      <w:numPr>
        <w:numId w:val="1"/>
      </w:numPr>
      <w:spacing w:after="400" w:line="240" w:lineRule="auto"/>
      <w:jc w:val="center"/>
    </w:pPr>
    <w:rPr>
      <w:color w:val="8E0344" w:themeColor="accent1"/>
      <w:sz w:val="32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5D608A"/>
    <w:rPr>
      <w:rFonts w:asciiTheme="majorHAnsi" w:hAnsiTheme="majorHAnsi"/>
      <w:caps/>
      <w:color w:val="19AED7" w:themeColor="accent2"/>
      <w:sz w:val="28"/>
      <w:szCs w:val="56"/>
    </w:rPr>
  </w:style>
  <w:style w:type="paragraph" w:styleId="Title">
    <w:name w:val="Title"/>
    <w:basedOn w:val="Heading3"/>
    <w:next w:val="Normal"/>
    <w:link w:val="TitleChar"/>
    <w:uiPriority w:val="10"/>
    <w:qFormat/>
    <w:rsid w:val="00034A3C"/>
    <w:pPr>
      <w:spacing w:before="60" w:after="280" w:line="240" w:lineRule="auto"/>
      <w:jc w:val="left"/>
    </w:pPr>
    <w:rPr>
      <w:noProof/>
      <w:sz w:val="42"/>
    </w:rPr>
  </w:style>
  <w:style w:type="character" w:customStyle="1" w:styleId="TitleChar">
    <w:name w:val="Title Char"/>
    <w:basedOn w:val="DefaultParagraphFont"/>
    <w:link w:val="Title"/>
    <w:uiPriority w:val="10"/>
    <w:rsid w:val="00034A3C"/>
    <w:rPr>
      <w:rFonts w:asciiTheme="majorHAnsi" w:hAnsiTheme="majorHAnsi"/>
      <w:caps/>
      <w:noProof/>
      <w:color w:val="FFFFFF" w:themeColor="background1"/>
      <w:sz w:val="42"/>
      <w:szCs w:val="36"/>
    </w:rPr>
  </w:style>
  <w:style w:type="paragraph" w:styleId="Date">
    <w:name w:val="Date"/>
    <w:basedOn w:val="Normal"/>
    <w:next w:val="Normal"/>
    <w:link w:val="DateCh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400EE"/>
    <w:rPr>
      <w:rFonts w:asciiTheme="majorHAnsi" w:eastAsiaTheme="majorEastAsia" w:hAnsiTheme="majorHAnsi" w:cstheme="majorBidi"/>
      <w:b/>
      <w:color w:val="256AA4" w:themeColor="text2"/>
      <w:sz w:val="36"/>
    </w:rPr>
  </w:style>
  <w:style w:type="paragraph" w:customStyle="1" w:styleId="checkboxindent">
    <w:name w:val="checkbox indent"/>
    <w:basedOn w:val="Normal"/>
    <w:qFormat/>
    <w:rsid w:val="00034A3C"/>
    <w:pPr>
      <w:spacing w:before="20" w:after="20"/>
      <w:ind w:left="357" w:hanging="357"/>
    </w:pPr>
  </w:style>
  <w:style w:type="paragraph" w:customStyle="1" w:styleId="bullet">
    <w:name w:val="bullet"/>
    <w:basedOn w:val="Normal"/>
    <w:rsid w:val="00034A3C"/>
    <w:pPr>
      <w:numPr>
        <w:numId w:val="5"/>
      </w:numPr>
      <w:spacing w:before="20" w:after="20"/>
      <w:ind w:left="538" w:hanging="1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ualizerPC\AppData\Roaming\Microsoft\Templates\Homework%20tips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305">
      <a:dk1>
        <a:sysClr val="windowText" lastClr="000000"/>
      </a:dk1>
      <a:lt1>
        <a:sysClr val="window" lastClr="FFFFFF"/>
      </a:lt1>
      <a:dk2>
        <a:srgbClr val="256AA4"/>
      </a:dk2>
      <a:lt2>
        <a:srgbClr val="EEECE1"/>
      </a:lt2>
      <a:accent1>
        <a:srgbClr val="8E0344"/>
      </a:accent1>
      <a:accent2>
        <a:srgbClr val="19AED7"/>
      </a:accent2>
      <a:accent3>
        <a:srgbClr val="80B350"/>
      </a:accent3>
      <a:accent4>
        <a:srgbClr val="713B9E"/>
      </a:accent4>
      <a:accent5>
        <a:srgbClr val="000080"/>
      </a:accent5>
      <a:accent6>
        <a:srgbClr val="F76D28"/>
      </a:accent6>
      <a:hlink>
        <a:srgbClr val="0000FF"/>
      </a:hlink>
      <a:folHlink>
        <a:srgbClr val="800080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A74777-9C48-4306-9439-1305A002AB9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2FE428D-C27A-47C5-9B91-EF8FBB317E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33989E-2E01-4DC8-9851-4C3574082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Homework tips checklist.dotx</Template>
  <TotalTime>0</TotalTime>
  <Pages>5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2022-12-17T17:37:00Z</dcterms:created>
  <dcterms:modified xsi:type="dcterms:W3CDTF">2022-12-17T21:23:00Z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